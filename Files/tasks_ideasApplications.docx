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9D" w:rsidRPr="00C3699D" w:rsidRDefault="00DB5FAA" w:rsidP="00C3699D">
      <w:pPr>
        <w:pStyle w:val="Default"/>
        <w:spacing w:before="120"/>
        <w:rPr>
          <w:rFonts w:ascii="HelveticaNeueLT Pro 95 Blk" w:hAnsi="HelveticaNeueLT Pro 95 Blk"/>
          <w:b/>
          <w:bCs/>
          <w:sz w:val="32"/>
          <w:szCs w:val="32"/>
          <w:lang w:val="en-GB"/>
        </w:rPr>
      </w:pPr>
      <w:r>
        <w:rPr>
          <w:rFonts w:ascii="HelveticaNeueLT Pro 95 Blk" w:hAnsi="HelveticaNeueLT Pro 95 Blk"/>
          <w:b/>
          <w:bCs/>
          <w:sz w:val="32"/>
          <w:szCs w:val="32"/>
          <w:lang w:val="en-GB"/>
        </w:rPr>
        <w:t>Using Inheritance &amp; Abstraction</w:t>
      </w:r>
      <w:r w:rsidR="007C21F0">
        <w:rPr>
          <w:rFonts w:ascii="HelveticaNeueLT Pro 95 Blk" w:hAnsi="HelveticaNeueLT Pro 95 Blk"/>
          <w:b/>
          <w:bCs/>
          <w:sz w:val="32"/>
          <w:szCs w:val="32"/>
          <w:lang w:val="en-GB"/>
        </w:rPr>
        <w:t xml:space="preserve"> – Tasks &amp; Ideas</w:t>
      </w:r>
      <w:bookmarkStart w:id="0" w:name="_GoBack"/>
      <w:bookmarkEnd w:id="0"/>
    </w:p>
    <w:p w:rsidR="00C3699D" w:rsidRDefault="00C3699D" w:rsidP="00C3699D">
      <w:pPr>
        <w:rPr>
          <w:sz w:val="24"/>
          <w:szCs w:val="24"/>
          <w:lang w:val="en-GB"/>
        </w:rPr>
      </w:pPr>
    </w:p>
    <w:p w:rsidR="00751F20" w:rsidRPr="00EE282A" w:rsidRDefault="00751F20" w:rsidP="00751F20">
      <w:pPr>
        <w:widowControl w:val="0"/>
        <w:suppressAutoHyphens w:val="0"/>
        <w:autoSpaceDE w:val="0"/>
        <w:autoSpaceDN w:val="0"/>
        <w:spacing w:line="240" w:lineRule="auto"/>
        <w:rPr>
          <w:rFonts w:ascii="HelveticaNeueLT Pro 55 Roman" w:hAnsi="HelveticaNeueLT Pro 55 Roman"/>
          <w:sz w:val="24"/>
          <w:highlight w:val="yellow"/>
          <w:lang w:val="en-GB"/>
        </w:rPr>
      </w:pPr>
    </w:p>
    <w:p w:rsidR="00751F20" w:rsidRPr="007C21F0" w:rsidRDefault="007C21F0" w:rsidP="00751F20">
      <w:pPr>
        <w:rPr>
          <w:rFonts w:ascii="HelveticaNeueLT Pro 95 Blk" w:hAnsi="HelveticaNeueLT Pro 95 Blk"/>
          <w:b/>
          <w:sz w:val="24"/>
          <w:lang w:val="en-GB"/>
        </w:rPr>
      </w:pPr>
      <w:r>
        <w:rPr>
          <w:rFonts w:ascii="HelveticaNeueLT Pro 95 Blk" w:hAnsi="HelveticaNeueLT Pro 95 Blk"/>
          <w:b/>
          <w:sz w:val="24"/>
          <w:lang w:val="en-GB"/>
        </w:rPr>
        <w:t>Ideas</w:t>
      </w:r>
      <w:r w:rsidR="004544DD">
        <w:rPr>
          <w:rFonts w:ascii="HelveticaNeueLT Pro 95 Blk" w:hAnsi="HelveticaNeueLT Pro 95 Blk"/>
          <w:b/>
          <w:sz w:val="24"/>
          <w:lang w:val="en-GB"/>
        </w:rPr>
        <w:t xml:space="preserve"> </w:t>
      </w:r>
      <w:r w:rsidR="00B66777">
        <w:rPr>
          <w:rFonts w:ascii="HelveticaNeueLT Pro 95 Blk" w:hAnsi="HelveticaNeueLT Pro 95 Blk"/>
          <w:b/>
          <w:sz w:val="24"/>
          <w:lang w:val="en-GB"/>
        </w:rPr>
        <w:t xml:space="preserve">for applications with </w:t>
      </w:r>
      <w:r w:rsidR="004544DD">
        <w:rPr>
          <w:rFonts w:ascii="HelveticaNeueLT Pro 95 Blk" w:hAnsi="HelveticaNeueLT Pro 95 Blk"/>
          <w:b/>
          <w:sz w:val="24"/>
          <w:lang w:val="en-GB"/>
        </w:rPr>
        <w:t>abstraction</w:t>
      </w:r>
      <w:r w:rsidR="00564EC7">
        <w:rPr>
          <w:rFonts w:ascii="HelveticaNeueLT Pro 95 Blk" w:hAnsi="HelveticaNeueLT Pro 95 Blk"/>
          <w:b/>
          <w:sz w:val="24"/>
          <w:lang w:val="en-GB"/>
        </w:rPr>
        <w:t xml:space="preserve"> / interfaces (column C)</w:t>
      </w:r>
    </w:p>
    <w:p w:rsidR="00751F20" w:rsidRDefault="00751F20" w:rsidP="00751F20">
      <w:pPr>
        <w:rPr>
          <w:rFonts w:ascii="HelveticaNeueLT Pro 55 Roman" w:hAnsi="HelveticaNeueLT Pro 55 Roman"/>
          <w:sz w:val="24"/>
          <w:lang w:val="en-GB"/>
        </w:rPr>
      </w:pPr>
    </w:p>
    <w:p w:rsidR="007C21F0" w:rsidRDefault="004544DD" w:rsidP="00751F20">
      <w:pPr>
        <w:rPr>
          <w:rFonts w:ascii="HelveticaNeueLT Pro 55 Roman" w:hAnsi="HelveticaNeueLT Pro 55 Roman"/>
          <w:sz w:val="24"/>
          <w:lang w:val="en-GB"/>
        </w:rPr>
      </w:pPr>
      <w:r>
        <w:rPr>
          <w:rFonts w:ascii="HelveticaNeueLT Pro 55 Roman" w:hAnsi="HelveticaNeueLT Pro 55 Roman"/>
          <w:sz w:val="24"/>
          <w:lang w:val="en-GB"/>
        </w:rPr>
        <w:t xml:space="preserve">Here are some ideas for small applications </w:t>
      </w:r>
      <w:r w:rsidR="007C21F0">
        <w:rPr>
          <w:rFonts w:ascii="HelveticaNeueLT Pro 55 Roman" w:hAnsi="HelveticaNeueLT Pro 55 Roman"/>
          <w:sz w:val="24"/>
          <w:lang w:val="en-GB"/>
        </w:rPr>
        <w:t>where you show grades of Abstraction:</w:t>
      </w: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</w:p>
    <w:p w:rsidR="007C21F0" w:rsidRPr="007C21F0" w:rsidRDefault="007C21F0" w:rsidP="007C21F0">
      <w:pPr>
        <w:rPr>
          <w:rFonts w:ascii="HelveticaNeueLT Pro 95 Blk" w:hAnsi="HelveticaNeueLT Pro 95 Blk"/>
          <w:b/>
          <w:sz w:val="24"/>
          <w:lang w:val="en-GB"/>
        </w:rPr>
      </w:pPr>
      <w:r>
        <w:rPr>
          <w:rFonts w:ascii="HelveticaNeueLT Pro 95 Blk" w:hAnsi="HelveticaNeueLT Pro 95 Blk"/>
          <w:b/>
          <w:sz w:val="24"/>
          <w:lang w:val="en-GB"/>
        </w:rPr>
        <w:t xml:space="preserve">Hospital Management Tool: </w:t>
      </w: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  <w:r>
        <w:rPr>
          <w:rFonts w:ascii="HelveticaNeueLT Pro 55 Roman" w:hAnsi="HelveticaNeueLT Pro 55 Roman"/>
          <w:sz w:val="24"/>
          <w:lang w:val="en-GB"/>
        </w:rPr>
        <w:t>Simulate a hospital management tool: this system has patients, doctors, nurses, assistants. It has departments and buildings.</w:t>
      </w: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  <w:r>
        <w:rPr>
          <w:rFonts w:ascii="HelveticaNeueLT Pro 55 Roman" w:hAnsi="HelveticaNeueLT Pro 55 Roman"/>
          <w:sz w:val="24"/>
          <w:lang w:val="en-GB"/>
        </w:rPr>
        <w:t>Define a set of typical attributes for these classes.</w:t>
      </w: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  <w:r>
        <w:rPr>
          <w:rFonts w:ascii="HelveticaNeueLT Pro 55 Roman" w:hAnsi="HelveticaNeueLT Pro 55 Roman"/>
          <w:sz w:val="24"/>
          <w:lang w:val="en-GB"/>
        </w:rPr>
        <w:t>Define a hierarchy of classes. Which classes are abstract? Which classes should have objects?</w:t>
      </w:r>
    </w:p>
    <w:p w:rsidR="007C21F0" w:rsidRDefault="007C21F0" w:rsidP="00751F20">
      <w:pPr>
        <w:rPr>
          <w:rFonts w:ascii="HelveticaNeueLT Pro 55 Roman" w:hAnsi="HelveticaNeueLT Pro 55 Roman"/>
          <w:sz w:val="24"/>
          <w:lang w:val="en-GB"/>
        </w:rPr>
      </w:pPr>
    </w:p>
    <w:p w:rsidR="00604135" w:rsidRDefault="00604135" w:rsidP="00751F20">
      <w:pPr>
        <w:rPr>
          <w:rFonts w:ascii="Courier New" w:hAnsi="Courier New" w:cs="Courier New"/>
          <w:lang w:val="en-GB"/>
        </w:rPr>
      </w:pPr>
    </w:p>
    <w:p w:rsidR="007C21F0" w:rsidRPr="007C21F0" w:rsidRDefault="005E410C" w:rsidP="007C21F0">
      <w:pPr>
        <w:rPr>
          <w:rFonts w:ascii="HelveticaNeueLT Pro 95 Blk" w:hAnsi="HelveticaNeueLT Pro 95 Blk"/>
          <w:b/>
          <w:sz w:val="24"/>
          <w:lang w:val="en-GB"/>
        </w:rPr>
      </w:pPr>
      <w:r>
        <w:rPr>
          <w:rFonts w:ascii="HelveticaNeueLT Pro 95 Blk" w:hAnsi="HelveticaNeueLT Pro 95 Blk"/>
          <w:b/>
          <w:sz w:val="24"/>
          <w:lang w:val="en-GB"/>
        </w:rPr>
        <w:t>Simulation of Predator and Prey</w:t>
      </w:r>
      <w:r w:rsidR="007C21F0">
        <w:rPr>
          <w:rFonts w:ascii="HelveticaNeueLT Pro 95 Blk" w:hAnsi="HelveticaNeueLT Pro 95 Blk"/>
          <w:b/>
          <w:sz w:val="24"/>
          <w:lang w:val="en-GB"/>
        </w:rPr>
        <w:t xml:space="preserve">: </w:t>
      </w:r>
    </w:p>
    <w:p w:rsidR="007C21F0" w:rsidRDefault="007C21F0" w:rsidP="007C21F0">
      <w:pPr>
        <w:rPr>
          <w:rFonts w:ascii="HelveticaNeueLT Pro 55 Roman" w:hAnsi="HelveticaNeueLT Pro 55 Roman"/>
          <w:sz w:val="24"/>
          <w:lang w:val="en-GB"/>
        </w:rPr>
      </w:pPr>
    </w:p>
    <w:p w:rsidR="007C21F0" w:rsidRDefault="005E410C" w:rsidP="007C21F0">
      <w:pPr>
        <w:rPr>
          <w:rFonts w:ascii="HelveticaNeueLT Pro 55 Roman" w:hAnsi="HelveticaNeueLT Pro 55 Roman"/>
          <w:sz w:val="24"/>
          <w:lang w:val="en-GB"/>
        </w:rPr>
      </w:pPr>
      <w:r>
        <w:rPr>
          <w:rFonts w:ascii="HelveticaNeueLT Pro 55 Roman" w:hAnsi="HelveticaNeueLT Pro 55 Roman"/>
          <w:sz w:val="24"/>
          <w:lang w:val="en-GB"/>
        </w:rPr>
        <w:t>Create a simulation of animals which are either predators or prey. Let the user decide what he wants to be.</w:t>
      </w:r>
    </w:p>
    <w:p w:rsidR="007C21F0" w:rsidRDefault="007C21F0" w:rsidP="00751F20">
      <w:pPr>
        <w:rPr>
          <w:rFonts w:ascii="Courier New" w:hAnsi="Courier New" w:cs="Courier New"/>
          <w:lang w:val="en-GB"/>
        </w:rPr>
      </w:pPr>
    </w:p>
    <w:p w:rsidR="002342E5" w:rsidRDefault="005E410C" w:rsidP="00C3699D">
      <w:pPr>
        <w:rPr>
          <w:rFonts w:ascii="HelveticaNeueLT Pro 55 Roman" w:hAnsi="HelveticaNeueLT Pro 55 Roman"/>
          <w:sz w:val="24"/>
          <w:lang w:val="en-GB"/>
        </w:rPr>
      </w:pPr>
      <w:r w:rsidRPr="005E410C">
        <w:rPr>
          <w:rFonts w:ascii="HelveticaNeueLT Pro 55 Roman" w:hAnsi="HelveticaNeueLT Pro 55 Roman"/>
          <w:sz w:val="24"/>
          <w:lang w:val="en-GB"/>
        </w:rPr>
        <w:t>Depending on the animal the user chooses, this animal has a certain position in the hierarchy.</w:t>
      </w:r>
    </w:p>
    <w:p w:rsidR="00AF59B1" w:rsidRDefault="00AF59B1" w:rsidP="00C3699D">
      <w:pPr>
        <w:rPr>
          <w:rFonts w:ascii="HelveticaNeueLT Pro 55 Roman" w:hAnsi="HelveticaNeueLT Pro 55 Roman"/>
          <w:sz w:val="24"/>
          <w:lang w:val="en-GB"/>
        </w:rPr>
      </w:pPr>
    </w:p>
    <w:p w:rsidR="00AF59B1" w:rsidRDefault="00AF59B1" w:rsidP="00C3699D">
      <w:pPr>
        <w:rPr>
          <w:rFonts w:ascii="HelveticaNeueLT Pro 55 Roman" w:hAnsi="HelveticaNeueLT Pro 55 Roman"/>
          <w:sz w:val="24"/>
          <w:lang w:val="en-GB"/>
        </w:rPr>
      </w:pPr>
    </w:p>
    <w:p w:rsidR="00AF59B1" w:rsidRPr="007C21F0" w:rsidRDefault="00AF59B1" w:rsidP="00AF59B1">
      <w:pPr>
        <w:rPr>
          <w:rFonts w:ascii="HelveticaNeueLT Pro 95 Blk" w:hAnsi="HelveticaNeueLT Pro 95 Blk"/>
          <w:b/>
          <w:sz w:val="24"/>
          <w:lang w:val="en-GB"/>
        </w:rPr>
      </w:pPr>
      <w:r>
        <w:rPr>
          <w:rFonts w:ascii="HelveticaNeueLT Pro 95 Blk" w:hAnsi="HelveticaNeueLT Pro 95 Blk"/>
          <w:b/>
          <w:sz w:val="24"/>
          <w:lang w:val="en-GB"/>
        </w:rPr>
        <w:t xml:space="preserve">Simulation of Social Network: </w:t>
      </w:r>
    </w:p>
    <w:p w:rsidR="00AF59B1" w:rsidRDefault="00AF59B1" w:rsidP="00C3699D">
      <w:pPr>
        <w:rPr>
          <w:rFonts w:ascii="HelveticaNeueLT Pro 55 Roman" w:hAnsi="HelveticaNeueLT Pro 55 Roman"/>
          <w:sz w:val="24"/>
          <w:lang w:val="en"/>
        </w:rPr>
      </w:pPr>
    </w:p>
    <w:p w:rsidR="00AF59B1" w:rsidRDefault="00AF59B1" w:rsidP="00C3699D">
      <w:pPr>
        <w:rPr>
          <w:rFonts w:ascii="HelveticaNeueLT Pro 55 Roman" w:hAnsi="HelveticaNeueLT Pro 55 Roman"/>
          <w:sz w:val="24"/>
          <w:lang w:val="en"/>
        </w:rPr>
      </w:pPr>
      <w:r>
        <w:rPr>
          <w:rFonts w:ascii="HelveticaNeueLT Pro 55 Roman" w:hAnsi="HelveticaNeueLT Pro 55 Roman"/>
          <w:sz w:val="24"/>
          <w:lang w:val="en"/>
        </w:rPr>
        <w:t>Implement a small application which simulates users on a social network. See separate worksheet.</w:t>
      </w:r>
    </w:p>
    <w:p w:rsidR="00EC3E48" w:rsidRDefault="00EC3E48" w:rsidP="00C3699D">
      <w:pPr>
        <w:rPr>
          <w:rFonts w:ascii="HelveticaNeueLT Pro 55 Roman" w:hAnsi="HelveticaNeueLT Pro 55 Roman"/>
          <w:sz w:val="24"/>
          <w:lang w:val="en"/>
        </w:rPr>
      </w:pPr>
    </w:p>
    <w:p w:rsidR="00EC3E48" w:rsidRDefault="00EC3E48" w:rsidP="00C3699D">
      <w:pPr>
        <w:rPr>
          <w:rFonts w:ascii="HelveticaNeueLT Pro 55 Roman" w:hAnsi="HelveticaNeueLT Pro 55 Roman"/>
          <w:sz w:val="24"/>
          <w:lang w:val="en"/>
        </w:rPr>
      </w:pPr>
    </w:p>
    <w:p w:rsidR="00E94800" w:rsidRPr="007C21F0" w:rsidRDefault="00E94800" w:rsidP="00E94800">
      <w:pPr>
        <w:rPr>
          <w:rFonts w:ascii="HelveticaNeueLT Pro 95 Blk" w:hAnsi="HelveticaNeueLT Pro 95 Blk"/>
          <w:b/>
          <w:sz w:val="24"/>
          <w:lang w:val="en-GB"/>
        </w:rPr>
      </w:pPr>
      <w:r>
        <w:rPr>
          <w:rFonts w:ascii="HelveticaNeueLT Pro 95 Blk" w:hAnsi="HelveticaNeueLT Pro 95 Blk"/>
          <w:b/>
          <w:sz w:val="24"/>
          <w:lang w:val="en-GB"/>
        </w:rPr>
        <w:t>McDonalds Simulation</w:t>
      </w:r>
      <w:r w:rsidR="00B66777">
        <w:rPr>
          <w:rFonts w:ascii="HelveticaNeueLT Pro 95 Blk" w:hAnsi="HelveticaNeueLT Pro 95 Blk"/>
          <w:b/>
          <w:sz w:val="24"/>
          <w:lang w:val="en-GB"/>
        </w:rPr>
        <w:t>:</w:t>
      </w:r>
    </w:p>
    <w:p w:rsidR="00E94800" w:rsidRDefault="00E94800" w:rsidP="00E94800">
      <w:pPr>
        <w:rPr>
          <w:rFonts w:ascii="HelveticaNeueLT Pro 55 Roman" w:hAnsi="HelveticaNeueLT Pro 55 Roman"/>
          <w:sz w:val="24"/>
          <w:lang w:val="en"/>
        </w:rPr>
      </w:pPr>
    </w:p>
    <w:p w:rsidR="00E94800" w:rsidRDefault="00E94800" w:rsidP="00E94800">
      <w:pPr>
        <w:rPr>
          <w:rFonts w:ascii="HelveticaNeueLT Pro 55 Roman" w:hAnsi="HelveticaNeueLT Pro 55 Roman"/>
          <w:sz w:val="24"/>
          <w:lang w:val="en"/>
        </w:rPr>
      </w:pPr>
      <w:r>
        <w:rPr>
          <w:rFonts w:ascii="HelveticaNeueLT Pro 55 Roman" w:hAnsi="HelveticaNeueLT Pro 55 Roman"/>
          <w:sz w:val="24"/>
          <w:lang w:val="en"/>
        </w:rPr>
        <w:t>McDonalds is a very successful fast-food chain which operates worldwide (in most countries). Simulate the different types of Burgers, thereby also making the distinction between countries. (</w:t>
      </w:r>
      <w:proofErr w:type="gramStart"/>
      <w:r>
        <w:rPr>
          <w:rFonts w:ascii="HelveticaNeueLT Pro 55 Roman" w:hAnsi="HelveticaNeueLT Pro 55 Roman"/>
          <w:sz w:val="24"/>
          <w:lang w:val="en"/>
        </w:rPr>
        <w:t>note</w:t>
      </w:r>
      <w:proofErr w:type="gramEnd"/>
      <w:r>
        <w:rPr>
          <w:rFonts w:ascii="HelveticaNeueLT Pro 55 Roman" w:hAnsi="HelveticaNeueLT Pro 55 Roman"/>
          <w:sz w:val="24"/>
          <w:lang w:val="en"/>
        </w:rPr>
        <w:t xml:space="preserve">: </w:t>
      </w:r>
      <w:proofErr w:type="spellStart"/>
      <w:r>
        <w:rPr>
          <w:rFonts w:ascii="HelveticaNeueLT Pro 55 Roman" w:hAnsi="HelveticaNeueLT Pro 55 Roman"/>
          <w:sz w:val="24"/>
          <w:lang w:val="en"/>
        </w:rPr>
        <w:t>BigMac</w:t>
      </w:r>
      <w:proofErr w:type="spellEnd"/>
      <w:r>
        <w:rPr>
          <w:rFonts w:ascii="HelveticaNeueLT Pro 55 Roman" w:hAnsi="HelveticaNeueLT Pro 55 Roman"/>
          <w:sz w:val="24"/>
          <w:lang w:val="en"/>
        </w:rPr>
        <w:t xml:space="preserve"> is the same type in every country</w:t>
      </w:r>
      <w:r w:rsidR="001D5A5D">
        <w:rPr>
          <w:rFonts w:ascii="HelveticaNeueLT Pro 55 Roman" w:hAnsi="HelveticaNeueLT Pro 55 Roman"/>
          <w:sz w:val="24"/>
          <w:lang w:val="en"/>
        </w:rPr>
        <w:t>, but has considerable price differences</w:t>
      </w:r>
      <w:r>
        <w:rPr>
          <w:rFonts w:ascii="HelveticaNeueLT Pro 55 Roman" w:hAnsi="HelveticaNeueLT Pro 55 Roman"/>
          <w:sz w:val="24"/>
          <w:lang w:val="en"/>
        </w:rPr>
        <w:t>).</w:t>
      </w:r>
    </w:p>
    <w:p w:rsidR="00047B45" w:rsidRDefault="00F006D6" w:rsidP="00E94800">
      <w:pPr>
        <w:rPr>
          <w:rFonts w:ascii="HelveticaNeueLT Pro 55 Roman" w:hAnsi="HelveticaNeueLT Pro 55 Roman"/>
          <w:sz w:val="24"/>
          <w:lang w:val="en"/>
        </w:rPr>
      </w:pPr>
      <w:r>
        <w:rPr>
          <w:rFonts w:ascii="HelveticaNeueLT Pro 55 Roman" w:hAnsi="HelveticaNeueLT Pro 55 Roman"/>
          <w:sz w:val="24"/>
          <w:lang w:val="en"/>
        </w:rPr>
        <w:t>What would be an abstract type of burger?</w:t>
      </w:r>
      <w:r w:rsidR="00DA2D38">
        <w:rPr>
          <w:rFonts w:ascii="HelveticaNeueLT Pro 55 Roman" w:hAnsi="HelveticaNeueLT Pro 55 Roman"/>
          <w:sz w:val="24"/>
          <w:lang w:val="en"/>
        </w:rPr>
        <w:t xml:space="preserve"> And what properties does a burger have?</w:t>
      </w:r>
    </w:p>
    <w:p w:rsidR="00047B45" w:rsidRDefault="00047B45" w:rsidP="00E94800">
      <w:pPr>
        <w:rPr>
          <w:rFonts w:ascii="HelveticaNeueLT Pro 55 Roman" w:hAnsi="HelveticaNeueLT Pro 55 Roman"/>
          <w:sz w:val="24"/>
          <w:lang w:val="en"/>
        </w:rPr>
      </w:pPr>
      <w:r>
        <w:rPr>
          <w:rFonts w:ascii="HelveticaNeueLT Pro 55 Roman" w:hAnsi="HelveticaNeueLT Pro 55 Roman"/>
          <w:sz w:val="24"/>
          <w:lang w:val="en"/>
        </w:rPr>
        <w:t xml:space="preserve">Note: consider using the </w:t>
      </w:r>
      <w:r w:rsidRPr="00047B45">
        <w:rPr>
          <w:rFonts w:ascii="HelveticaNeueLT Pro 55 Roman" w:hAnsi="HelveticaNeueLT Pro 55 Roman"/>
          <w:sz w:val="24"/>
          <w:u w:val="single"/>
          <w:lang w:val="en"/>
        </w:rPr>
        <w:t>Decorator Design Pattern</w:t>
      </w:r>
      <w:r>
        <w:rPr>
          <w:rFonts w:ascii="HelveticaNeueLT Pro 55 Roman" w:hAnsi="HelveticaNeueLT Pro 55 Roman"/>
          <w:sz w:val="24"/>
          <w:lang w:val="en"/>
        </w:rPr>
        <w:t xml:space="preserve"> to implement variations of hamburgers…. (</w:t>
      </w:r>
      <w:proofErr w:type="gramStart"/>
      <w:r>
        <w:rPr>
          <w:rFonts w:ascii="HelveticaNeueLT Pro 55 Roman" w:hAnsi="HelveticaNeueLT Pro 55 Roman"/>
          <w:sz w:val="24"/>
          <w:lang w:val="en"/>
        </w:rPr>
        <w:t>see</w:t>
      </w:r>
      <w:proofErr w:type="gramEnd"/>
      <w:r>
        <w:rPr>
          <w:rFonts w:ascii="HelveticaNeueLT Pro 55 Roman" w:hAnsi="HelveticaNeueLT Pro 55 Roman"/>
          <w:sz w:val="24"/>
          <w:lang w:val="en"/>
        </w:rPr>
        <w:t xml:space="preserve"> Decorator Design Pattern hand-out for example)</w:t>
      </w:r>
    </w:p>
    <w:p w:rsidR="00E94800" w:rsidRDefault="00E94800" w:rsidP="00C3699D">
      <w:pPr>
        <w:rPr>
          <w:rFonts w:ascii="HelveticaNeueLT Pro 55 Roman" w:hAnsi="HelveticaNeueLT Pro 55 Roman"/>
          <w:sz w:val="24"/>
          <w:lang w:val="en"/>
        </w:rPr>
      </w:pPr>
    </w:p>
    <w:p w:rsidR="00E94800" w:rsidRDefault="00E94800" w:rsidP="00C3699D">
      <w:pPr>
        <w:rPr>
          <w:rFonts w:ascii="HelveticaNeueLT Pro 55 Roman" w:hAnsi="HelveticaNeueLT Pro 55 Roman"/>
          <w:sz w:val="24"/>
          <w:lang w:val="en"/>
        </w:rPr>
      </w:pPr>
    </w:p>
    <w:p w:rsidR="00B66777" w:rsidRDefault="00B66777" w:rsidP="00C3699D">
      <w:pPr>
        <w:rPr>
          <w:rFonts w:ascii="HelveticaNeueLT Pro 55 Roman" w:hAnsi="HelveticaNeueLT Pro 55 Roman"/>
          <w:sz w:val="24"/>
          <w:lang w:val="en"/>
        </w:rPr>
      </w:pPr>
    </w:p>
    <w:p w:rsidR="00EC3E48" w:rsidRDefault="00EC3E48" w:rsidP="00C3699D">
      <w:pPr>
        <w:rPr>
          <w:rFonts w:ascii="HelveticaNeueLT Pro 95 Blk" w:hAnsi="HelveticaNeueLT Pro 95 Blk"/>
          <w:sz w:val="24"/>
          <w:lang w:val="en"/>
        </w:rPr>
      </w:pPr>
      <w:r w:rsidRPr="00EC3E48">
        <w:rPr>
          <w:rFonts w:ascii="HelveticaNeueLT Pro 95 Blk" w:hAnsi="HelveticaNeueLT Pro 95 Blk"/>
          <w:sz w:val="24"/>
          <w:lang w:val="en"/>
        </w:rPr>
        <w:lastRenderedPageBreak/>
        <w:t>Organigram of you</w:t>
      </w:r>
      <w:r>
        <w:rPr>
          <w:rFonts w:ascii="HelveticaNeueLT Pro 95 Blk" w:hAnsi="HelveticaNeueLT Pro 95 Blk"/>
          <w:sz w:val="24"/>
          <w:lang w:val="en"/>
        </w:rPr>
        <w:t>r</w:t>
      </w:r>
      <w:r w:rsidRPr="00EC3E48">
        <w:rPr>
          <w:rFonts w:ascii="HelveticaNeueLT Pro 95 Blk" w:hAnsi="HelveticaNeueLT Pro 95 Blk"/>
          <w:sz w:val="24"/>
          <w:lang w:val="en"/>
        </w:rPr>
        <w:t xml:space="preserve"> Business</w:t>
      </w:r>
      <w:r>
        <w:rPr>
          <w:rFonts w:ascii="HelveticaNeueLT Pro 95 Blk" w:hAnsi="HelveticaNeueLT Pro 95 Blk"/>
          <w:sz w:val="24"/>
          <w:lang w:val="en"/>
        </w:rPr>
        <w:t>:</w:t>
      </w:r>
    </w:p>
    <w:p w:rsidR="00EC3E48" w:rsidRDefault="00EC3E48" w:rsidP="00C3699D">
      <w:pPr>
        <w:rPr>
          <w:rFonts w:ascii="HelveticaNeueLT Pro 95 Blk" w:hAnsi="HelveticaNeueLT Pro 95 Blk"/>
          <w:sz w:val="24"/>
          <w:lang w:val="en"/>
        </w:rPr>
      </w:pPr>
    </w:p>
    <w:p w:rsidR="00EC3E48" w:rsidRDefault="00EC3E48" w:rsidP="00C3699D">
      <w:pPr>
        <w:rPr>
          <w:rFonts w:ascii="HelveticaNeueLT Pro 55 Roman" w:hAnsi="HelveticaNeueLT Pro 55 Roman"/>
          <w:sz w:val="24"/>
          <w:lang w:val="en"/>
        </w:rPr>
      </w:pPr>
      <w:r w:rsidRPr="00EC3E48">
        <w:rPr>
          <w:rFonts w:ascii="HelveticaNeueLT Pro 55 Roman" w:hAnsi="HelveticaNeueLT Pro 55 Roman"/>
          <w:sz w:val="24"/>
          <w:lang w:val="en"/>
        </w:rPr>
        <w:t xml:space="preserve">Large businesses </w:t>
      </w:r>
      <w:r w:rsidR="0083164E">
        <w:rPr>
          <w:rFonts w:ascii="HelveticaNeueLT Pro 55 Roman" w:hAnsi="HelveticaNeueLT Pro 55 Roman"/>
          <w:sz w:val="24"/>
          <w:lang w:val="en"/>
        </w:rPr>
        <w:t>usually</w:t>
      </w:r>
      <w:r w:rsidRPr="00EC3E48">
        <w:rPr>
          <w:rFonts w:ascii="HelveticaNeueLT Pro 55 Roman" w:hAnsi="HelveticaNeueLT Pro 55 Roman"/>
          <w:sz w:val="24"/>
          <w:lang w:val="en"/>
        </w:rPr>
        <w:t xml:space="preserve"> work with hierarchies, which </w:t>
      </w:r>
      <w:r w:rsidR="00FF24FE">
        <w:rPr>
          <w:rFonts w:ascii="HelveticaNeueLT Pro 55 Roman" w:hAnsi="HelveticaNeueLT Pro 55 Roman"/>
          <w:sz w:val="24"/>
          <w:lang w:val="en"/>
        </w:rPr>
        <w:t>can be</w:t>
      </w:r>
      <w:r w:rsidRPr="00EC3E48">
        <w:rPr>
          <w:rFonts w:ascii="HelveticaNeueLT Pro 55 Roman" w:hAnsi="HelveticaNeueLT Pro 55 Roman"/>
          <w:sz w:val="24"/>
          <w:lang w:val="en"/>
        </w:rPr>
        <w:t xml:space="preserve"> </w:t>
      </w:r>
      <w:r w:rsidR="0083164E">
        <w:rPr>
          <w:rFonts w:ascii="HelveticaNeueLT Pro 55 Roman" w:hAnsi="HelveticaNeueLT Pro 55 Roman"/>
          <w:sz w:val="24"/>
          <w:lang w:val="en"/>
        </w:rPr>
        <w:t>map</w:t>
      </w:r>
      <w:r w:rsidR="00FF24FE">
        <w:rPr>
          <w:rFonts w:ascii="HelveticaNeueLT Pro 55 Roman" w:hAnsi="HelveticaNeueLT Pro 55 Roman"/>
          <w:sz w:val="24"/>
          <w:lang w:val="en"/>
        </w:rPr>
        <w:t>ped</w:t>
      </w:r>
      <w:r w:rsidR="00604135">
        <w:rPr>
          <w:rFonts w:ascii="HelveticaNeueLT Pro 55 Roman" w:hAnsi="HelveticaNeueLT Pro 55 Roman"/>
          <w:sz w:val="24"/>
          <w:lang w:val="en"/>
        </w:rPr>
        <w:t xml:space="preserve"> /simulate</w:t>
      </w:r>
      <w:r w:rsidR="00FF24FE">
        <w:rPr>
          <w:rFonts w:ascii="HelveticaNeueLT Pro 55 Roman" w:hAnsi="HelveticaNeueLT Pro 55 Roman"/>
          <w:sz w:val="24"/>
          <w:lang w:val="en"/>
        </w:rPr>
        <w:t>d</w:t>
      </w:r>
      <w:r w:rsidR="00604135">
        <w:rPr>
          <w:rFonts w:ascii="HelveticaNeueLT Pro 55 Roman" w:hAnsi="HelveticaNeueLT Pro 55 Roman"/>
          <w:sz w:val="24"/>
          <w:lang w:val="en"/>
        </w:rPr>
        <w:t xml:space="preserve"> </w:t>
      </w:r>
      <w:r w:rsidR="00FF24FE">
        <w:rPr>
          <w:rFonts w:ascii="HelveticaNeueLT Pro 55 Roman" w:hAnsi="HelveticaNeueLT Pro 55 Roman"/>
          <w:sz w:val="24"/>
          <w:lang w:val="en"/>
        </w:rPr>
        <w:t>in</w:t>
      </w:r>
      <w:r w:rsidR="0083164E">
        <w:rPr>
          <w:rFonts w:ascii="HelveticaNeueLT Pro 55 Roman" w:hAnsi="HelveticaNeueLT Pro 55 Roman"/>
          <w:sz w:val="24"/>
          <w:lang w:val="en"/>
        </w:rPr>
        <w:t xml:space="preserve"> a small application. You then have an</w:t>
      </w:r>
      <w:r w:rsidRPr="00EC3E48">
        <w:rPr>
          <w:rFonts w:ascii="HelveticaNeueLT Pro 55 Roman" w:hAnsi="HelveticaNeueLT Pro 55 Roman"/>
          <w:sz w:val="24"/>
          <w:lang w:val="en"/>
        </w:rPr>
        <w:t xml:space="preserve"> abstract layer</w:t>
      </w:r>
      <w:r w:rsidR="0083164E">
        <w:rPr>
          <w:rFonts w:ascii="HelveticaNeueLT Pro 55 Roman" w:hAnsi="HelveticaNeueLT Pro 55 Roman"/>
          <w:sz w:val="24"/>
          <w:lang w:val="en"/>
        </w:rPr>
        <w:t xml:space="preserve"> of departments</w:t>
      </w:r>
      <w:r w:rsidRPr="00EC3E48">
        <w:rPr>
          <w:rFonts w:ascii="HelveticaNeueLT Pro 55 Roman" w:hAnsi="HelveticaNeueLT Pro 55 Roman"/>
          <w:sz w:val="24"/>
          <w:lang w:val="en"/>
        </w:rPr>
        <w:t xml:space="preserve"> and concrete instances / classes </w:t>
      </w:r>
      <w:r w:rsidR="0083164E">
        <w:rPr>
          <w:rFonts w:ascii="HelveticaNeueLT Pro 55 Roman" w:hAnsi="HelveticaNeueLT Pro 55 Roman"/>
          <w:sz w:val="24"/>
          <w:lang w:val="en"/>
        </w:rPr>
        <w:t xml:space="preserve">of the people </w:t>
      </w:r>
      <w:r w:rsidRPr="00EC3E48">
        <w:rPr>
          <w:rFonts w:ascii="HelveticaNeueLT Pro 55 Roman" w:hAnsi="HelveticaNeueLT Pro 55 Roman"/>
          <w:sz w:val="24"/>
          <w:lang w:val="en"/>
        </w:rPr>
        <w:t>below.</w:t>
      </w:r>
      <w:r w:rsidR="00B66777">
        <w:rPr>
          <w:rFonts w:ascii="HelveticaNeueLT Pro 55 Roman" w:hAnsi="HelveticaNeueLT Pro 55 Roman"/>
          <w:sz w:val="24"/>
          <w:lang w:val="en"/>
        </w:rPr>
        <w:t xml:space="preserve"> Make the application interactive, so you can add / delete staff from departments. (</w:t>
      </w:r>
      <w:proofErr w:type="gramStart"/>
      <w:r w:rsidR="00B66777">
        <w:rPr>
          <w:rFonts w:ascii="HelveticaNeueLT Pro 55 Roman" w:hAnsi="HelveticaNeueLT Pro 55 Roman"/>
          <w:sz w:val="24"/>
          <w:lang w:val="en"/>
        </w:rPr>
        <w:t>and</w:t>
      </w:r>
      <w:proofErr w:type="gramEnd"/>
      <w:r w:rsidR="00B66777">
        <w:rPr>
          <w:rFonts w:ascii="HelveticaNeueLT Pro 55 Roman" w:hAnsi="HelveticaNeueLT Pro 55 Roman"/>
          <w:sz w:val="24"/>
          <w:lang w:val="en"/>
        </w:rPr>
        <w:t xml:space="preserve"> possibly also create , delete departments)</w:t>
      </w:r>
    </w:p>
    <w:p w:rsidR="004544DD" w:rsidRDefault="004544DD" w:rsidP="00C3699D">
      <w:pPr>
        <w:rPr>
          <w:rFonts w:ascii="HelveticaNeueLT Pro 55 Roman" w:hAnsi="HelveticaNeueLT Pro 55 Roman"/>
          <w:sz w:val="24"/>
          <w:lang w:val="en"/>
        </w:rPr>
      </w:pP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</w:p>
    <w:p w:rsidR="00EE28ED" w:rsidRDefault="00EE28ED" w:rsidP="00EE28ED">
      <w:pPr>
        <w:rPr>
          <w:rFonts w:ascii="HelveticaNeueLT Pro 95 Blk" w:hAnsi="HelveticaNeueLT Pro 95 Blk"/>
          <w:sz w:val="24"/>
          <w:lang w:val="en"/>
        </w:rPr>
      </w:pPr>
      <w:proofErr w:type="spellStart"/>
      <w:r>
        <w:rPr>
          <w:rFonts w:ascii="HelveticaNeueLT Pro 95 Blk" w:hAnsi="HelveticaNeueLT Pro 95 Blk"/>
          <w:sz w:val="24"/>
          <w:lang w:val="en"/>
        </w:rPr>
        <w:t>Zork</w:t>
      </w:r>
      <w:proofErr w:type="spellEnd"/>
      <w:r>
        <w:rPr>
          <w:rFonts w:ascii="HelveticaNeueLT Pro 95 Blk" w:hAnsi="HelveticaNeueLT Pro 95 Blk"/>
          <w:sz w:val="24"/>
          <w:lang w:val="en"/>
        </w:rPr>
        <w:t xml:space="preserve"> Game Revisited:</w:t>
      </w: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  <w:proofErr w:type="spellStart"/>
      <w:r>
        <w:rPr>
          <w:rFonts w:ascii="HelveticaNeueLT Pro 55 Roman" w:hAnsi="HelveticaNeueLT Pro 55 Roman"/>
          <w:sz w:val="24"/>
          <w:lang w:val="en"/>
        </w:rPr>
        <w:t>Zork</w:t>
      </w:r>
      <w:proofErr w:type="spellEnd"/>
      <w:r>
        <w:rPr>
          <w:rFonts w:ascii="HelveticaNeueLT Pro 55 Roman" w:hAnsi="HelveticaNeueLT Pro 55 Roman"/>
          <w:sz w:val="24"/>
          <w:lang w:val="en"/>
        </w:rPr>
        <w:t xml:space="preserve"> was one mini project you could follow in Part A of this module. Now you can extend this and create a larger world where inheritance &amp; abstraction is included.</w:t>
      </w: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  <w:r>
        <w:rPr>
          <w:rFonts w:ascii="HelveticaNeueLT Pro 55 Roman" w:hAnsi="HelveticaNeueLT Pro 55 Roman"/>
          <w:sz w:val="24"/>
          <w:lang w:val="en"/>
        </w:rPr>
        <w:t xml:space="preserve">What classes become abstract? </w:t>
      </w: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</w:p>
    <w:p w:rsidR="00EE28ED" w:rsidRDefault="00EE28ED" w:rsidP="00C3699D">
      <w:pPr>
        <w:rPr>
          <w:rFonts w:ascii="HelveticaNeueLT Pro 55 Roman" w:hAnsi="HelveticaNeueLT Pro 55 Roman"/>
          <w:sz w:val="24"/>
          <w:lang w:val="en"/>
        </w:rPr>
      </w:pPr>
    </w:p>
    <w:p w:rsidR="00B66777" w:rsidRDefault="00B66777" w:rsidP="00C3699D">
      <w:pPr>
        <w:rPr>
          <w:rFonts w:ascii="HelveticaNeueLT Pro 55 Roman" w:hAnsi="HelveticaNeueLT Pro 55 Roman"/>
          <w:sz w:val="24"/>
          <w:lang w:val="en"/>
        </w:rPr>
      </w:pPr>
    </w:p>
    <w:p w:rsidR="004544DD" w:rsidRPr="00047B45" w:rsidRDefault="00047B45" w:rsidP="00C3699D">
      <w:pPr>
        <w:rPr>
          <w:rFonts w:ascii="HelveticaNeueLT Pro 95 Blk" w:hAnsi="HelveticaNeueLT Pro 95 Blk"/>
          <w:sz w:val="24"/>
          <w:lang w:val="en"/>
        </w:rPr>
      </w:pPr>
      <w:r w:rsidRPr="00047B45">
        <w:rPr>
          <w:rFonts w:ascii="HelveticaNeueLT Pro 95 Blk" w:hAnsi="HelveticaNeueLT Pro 95 Blk"/>
          <w:sz w:val="24"/>
          <w:lang w:val="en"/>
        </w:rPr>
        <w:t>Other Ideas:</w:t>
      </w:r>
    </w:p>
    <w:p w:rsidR="00047B45" w:rsidRDefault="00047B45" w:rsidP="00C3699D">
      <w:pPr>
        <w:rPr>
          <w:rFonts w:ascii="HelveticaNeueLT Pro 55 Roman" w:hAnsi="HelveticaNeueLT Pro 55 Roman"/>
          <w:sz w:val="24"/>
          <w:lang w:val="en"/>
        </w:rPr>
      </w:pPr>
    </w:p>
    <w:p w:rsidR="00047B45" w:rsidRDefault="00047B45" w:rsidP="00047B45">
      <w:pPr>
        <w:rPr>
          <w:rFonts w:ascii="HelveticaNeueLT Pro 55 Roman" w:hAnsi="HelveticaNeueLT Pro 55 Roman"/>
          <w:sz w:val="24"/>
          <w:lang w:val="en"/>
        </w:rPr>
      </w:pPr>
      <w:r>
        <w:rPr>
          <w:rFonts w:ascii="HelveticaNeueLT Pro 55 Roman" w:hAnsi="HelveticaNeueLT Pro 55 Roman"/>
          <w:sz w:val="24"/>
          <w:lang w:val="en"/>
        </w:rPr>
        <w:t>Also check the Java Book, chapters 19, 20 &amp; 21 on inheritance, polymorphism &amp; abstractions for exercises &amp; ideas.</w:t>
      </w:r>
    </w:p>
    <w:p w:rsidR="00047B45" w:rsidRDefault="00047B45" w:rsidP="00C3699D">
      <w:pPr>
        <w:rPr>
          <w:rFonts w:ascii="HelveticaNeueLT Pro 55 Roman" w:hAnsi="HelveticaNeueLT Pro 55 Roman"/>
          <w:sz w:val="24"/>
          <w:lang w:val="en"/>
        </w:rPr>
      </w:pPr>
    </w:p>
    <w:p w:rsidR="004544DD" w:rsidRDefault="004544DD" w:rsidP="00C3699D">
      <w:pPr>
        <w:rPr>
          <w:rFonts w:ascii="HelveticaNeueLT Pro 55 Roman" w:hAnsi="HelveticaNeueLT Pro 55 Roman"/>
          <w:sz w:val="24"/>
          <w:lang w:val="en"/>
        </w:rPr>
      </w:pPr>
    </w:p>
    <w:p w:rsidR="004544DD" w:rsidRPr="00EC3E48" w:rsidRDefault="004544DD" w:rsidP="00C3699D">
      <w:pPr>
        <w:rPr>
          <w:rFonts w:ascii="HelveticaNeueLT Pro 55 Roman" w:hAnsi="HelveticaNeueLT Pro 55 Roman"/>
          <w:sz w:val="24"/>
          <w:lang w:val="en"/>
        </w:rPr>
      </w:pPr>
    </w:p>
    <w:sectPr w:rsidR="004544DD" w:rsidRPr="00EC3E48" w:rsidSect="00EA5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 w:code="9"/>
      <w:pgMar w:top="1985" w:right="1418" w:bottom="1418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780" w:rsidRDefault="003A3780">
      <w:r>
        <w:separator/>
      </w:r>
    </w:p>
    <w:p w:rsidR="003A3780" w:rsidRDefault="003A3780"/>
  </w:endnote>
  <w:endnote w:type="continuationSeparator" w:id="0">
    <w:p w:rsidR="003A3780" w:rsidRDefault="003A3780">
      <w:r>
        <w:continuationSeparator/>
      </w:r>
    </w:p>
    <w:p w:rsidR="003A3780" w:rsidRDefault="003A3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Pro 95 Blk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38" w:rsidRPr="000B099D" w:rsidRDefault="00B53838" w:rsidP="007D1FA6">
    <w:pPr>
      <w:pStyle w:val="Fuzeile"/>
      <w:rPr>
        <w:rFonts w:ascii="Tahoma" w:hAnsi="Tahoma" w:cs="Tahoma"/>
        <w:sz w:val="18"/>
        <w:szCs w:val="18"/>
        <w:lang w:val="fr-CH"/>
      </w:rPr>
    </w:pPr>
    <w:r w:rsidRPr="00D316D2">
      <w:rPr>
        <w:b/>
        <w:szCs w:val="16"/>
      </w:rPr>
      <w:fldChar w:fldCharType="begin"/>
    </w:r>
    <w:r w:rsidRPr="000B099D">
      <w:rPr>
        <w:b/>
        <w:szCs w:val="16"/>
        <w:lang w:val="fr-CH"/>
      </w:rPr>
      <w:instrText xml:space="preserve"> PAGE </w:instrText>
    </w:r>
    <w:r w:rsidRPr="00D316D2">
      <w:rPr>
        <w:b/>
        <w:szCs w:val="16"/>
      </w:rPr>
      <w:fldChar w:fldCharType="separate"/>
    </w:r>
    <w:r w:rsidR="00134050">
      <w:rPr>
        <w:b/>
        <w:noProof/>
        <w:szCs w:val="16"/>
        <w:lang w:val="fr-CH"/>
      </w:rPr>
      <w:t>2</w:t>
    </w:r>
    <w:r w:rsidRPr="00D316D2">
      <w:rPr>
        <w:b/>
        <w:szCs w:val="16"/>
      </w:rPr>
      <w:fldChar w:fldCharType="end"/>
    </w:r>
    <w:r w:rsidRPr="000B099D">
      <w:rPr>
        <w:lang w:val="fr-CH"/>
      </w:rPr>
      <w:tab/>
    </w:r>
    <w:r w:rsidR="00BA05F0" w:rsidRPr="000B099D">
      <w:rPr>
        <w:szCs w:val="16"/>
        <w:lang w:val="fr-CH"/>
      </w:rPr>
      <w:t xml:space="preserve">Julian </w:t>
    </w:r>
    <w:proofErr w:type="spellStart"/>
    <w:r w:rsidR="00BA05F0" w:rsidRPr="000B099D">
      <w:rPr>
        <w:szCs w:val="16"/>
        <w:lang w:val="fr-CH"/>
      </w:rPr>
      <w:t>Kaeser</w:t>
    </w:r>
    <w:proofErr w:type="spellEnd"/>
    <w:r>
      <w:rPr>
        <w:szCs w:val="16"/>
      </w:rPr>
      <w:t> </w:t>
    </w:r>
    <w:r w:rsidRPr="000B099D">
      <w:rPr>
        <w:szCs w:val="16"/>
        <w:lang w:val="fr-CH"/>
      </w:rPr>
      <w:t>|</w:t>
    </w:r>
    <w:r>
      <w:rPr>
        <w:szCs w:val="16"/>
      </w:rPr>
      <w:t> </w:t>
    </w:r>
    <w:r w:rsidRPr="002C7978">
      <w:rPr>
        <w:szCs w:val="16"/>
      </w:rPr>
      <w:fldChar w:fldCharType="begin"/>
    </w:r>
    <w:r w:rsidRPr="000B099D">
      <w:rPr>
        <w:szCs w:val="16"/>
        <w:lang w:val="fr-CH"/>
      </w:rPr>
      <w:instrText xml:space="preserve"> FILENAME   \* MERGEFORMAT </w:instrText>
    </w:r>
    <w:r w:rsidRPr="002C7978">
      <w:rPr>
        <w:szCs w:val="16"/>
      </w:rPr>
      <w:fldChar w:fldCharType="separate"/>
    </w:r>
    <w:r w:rsidR="000E5392">
      <w:rPr>
        <w:noProof/>
        <w:szCs w:val="16"/>
        <w:lang w:val="fr-CH"/>
      </w:rPr>
      <w:t>tasks_ideasAbstractClass.docx</w:t>
    </w:r>
    <w:r w:rsidRPr="002C7978">
      <w:rPr>
        <w:noProof/>
        <w:szCs w:val="16"/>
      </w:rPr>
      <w:fldChar w:fldCharType="end"/>
    </w:r>
    <w:r>
      <w:rPr>
        <w:szCs w:val="16"/>
      </w:rPr>
      <w:t> </w:t>
    </w:r>
    <w:r w:rsidRPr="000B099D">
      <w:rPr>
        <w:szCs w:val="16"/>
        <w:lang w:val="fr-CH"/>
      </w:rPr>
      <w:t>|</w:t>
    </w:r>
    <w:r>
      <w:rPr>
        <w:szCs w:val="16"/>
      </w:rPr>
      <w:t> </w:t>
    </w:r>
    <w:r w:rsidR="00134050">
      <w:rPr>
        <w:szCs w:val="16"/>
        <w:lang w:val="fr-CH"/>
      </w:rPr>
      <w:t>14.12.2018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38" w:rsidRPr="00D316D2" w:rsidRDefault="00BA05F0" w:rsidP="007D1FA6">
    <w:pPr>
      <w:pStyle w:val="Fuzeile"/>
      <w:ind w:right="-2"/>
      <w:rPr>
        <w:rFonts w:cs="Calibri"/>
        <w:b/>
        <w:lang w:val="de-DE"/>
      </w:rPr>
    </w:pPr>
    <w:r>
      <w:rPr>
        <w:szCs w:val="16"/>
      </w:rPr>
      <w:t xml:space="preserve">Julian </w:t>
    </w:r>
    <w:proofErr w:type="spellStart"/>
    <w:r>
      <w:rPr>
        <w:szCs w:val="16"/>
      </w:rPr>
      <w:t>Kaeesr</w:t>
    </w:r>
    <w:proofErr w:type="spellEnd"/>
    <w:r>
      <w:rPr>
        <w:szCs w:val="16"/>
      </w:rPr>
      <w:t> </w:t>
    </w:r>
    <w:r w:rsidRPr="002C7978">
      <w:rPr>
        <w:szCs w:val="16"/>
      </w:rPr>
      <w:t>|</w:t>
    </w:r>
    <w:r>
      <w:rPr>
        <w:szCs w:val="16"/>
      </w:rPr>
      <w:t> </w:t>
    </w:r>
    <w:r w:rsidRPr="002C7978">
      <w:rPr>
        <w:szCs w:val="16"/>
      </w:rPr>
      <w:fldChar w:fldCharType="begin"/>
    </w:r>
    <w:r w:rsidRPr="002C7978">
      <w:rPr>
        <w:szCs w:val="16"/>
      </w:rPr>
      <w:instrText xml:space="preserve"> FILENAME   \* MERGEFORMAT </w:instrText>
    </w:r>
    <w:r w:rsidRPr="002C7978">
      <w:rPr>
        <w:szCs w:val="16"/>
      </w:rPr>
      <w:fldChar w:fldCharType="separate"/>
    </w:r>
    <w:r w:rsidR="000E5392">
      <w:rPr>
        <w:noProof/>
        <w:szCs w:val="16"/>
      </w:rPr>
      <w:t>tasks_ideasAbstractClass.docx</w:t>
    </w:r>
    <w:r w:rsidRPr="002C7978">
      <w:rPr>
        <w:noProof/>
        <w:szCs w:val="16"/>
      </w:rPr>
      <w:fldChar w:fldCharType="end"/>
    </w:r>
    <w:r>
      <w:rPr>
        <w:szCs w:val="16"/>
      </w:rPr>
      <w:t> </w:t>
    </w:r>
    <w:r w:rsidRPr="002C7978">
      <w:rPr>
        <w:szCs w:val="16"/>
      </w:rPr>
      <w:t>|</w:t>
    </w:r>
    <w:r>
      <w:rPr>
        <w:szCs w:val="16"/>
      </w:rPr>
      <w:t> </w:t>
    </w:r>
    <w:r w:rsidRPr="002C7978">
      <w:rPr>
        <w:szCs w:val="16"/>
      </w:rPr>
      <w:t>1.0</w:t>
    </w:r>
    <w:r w:rsidR="00B53838">
      <w:rPr>
        <w:rFonts w:cs="Calibri"/>
        <w:lang w:val="de-DE"/>
      </w:rPr>
      <w:tab/>
    </w:r>
    <w:r w:rsidR="00B53838" w:rsidRPr="00D316D2">
      <w:rPr>
        <w:rFonts w:cs="Calibri"/>
        <w:szCs w:val="16"/>
        <w:lang w:val="de-DE"/>
      </w:rPr>
      <w:fldChar w:fldCharType="begin"/>
    </w:r>
    <w:r w:rsidR="00B53838" w:rsidRPr="00D316D2">
      <w:rPr>
        <w:rFonts w:cs="Calibri"/>
        <w:szCs w:val="16"/>
        <w:lang w:val="de-DE"/>
      </w:rPr>
      <w:instrText xml:space="preserve"> PAGE </w:instrText>
    </w:r>
    <w:r w:rsidR="00B53838" w:rsidRPr="00D316D2">
      <w:rPr>
        <w:rFonts w:cs="Calibri"/>
        <w:szCs w:val="16"/>
        <w:lang w:val="de-DE"/>
      </w:rPr>
      <w:fldChar w:fldCharType="separate"/>
    </w:r>
    <w:r w:rsidR="000463DB">
      <w:rPr>
        <w:rFonts w:cs="Calibri"/>
        <w:noProof/>
        <w:szCs w:val="16"/>
        <w:lang w:val="de-DE"/>
      </w:rPr>
      <w:t>3</w:t>
    </w:r>
    <w:r w:rsidR="00B53838" w:rsidRPr="00D316D2">
      <w:rPr>
        <w:rFonts w:cs="Calibri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F0" w:rsidRPr="006341A8" w:rsidRDefault="00BA05F0" w:rsidP="00BA05F0">
    <w:pPr>
      <w:pStyle w:val="Fuzeile"/>
      <w:ind w:right="-2"/>
      <w:rPr>
        <w:rFonts w:cs="Calibri"/>
        <w:b/>
        <w:lang w:val="fr-CH"/>
      </w:rPr>
    </w:pPr>
    <w:r w:rsidRPr="006341A8">
      <w:rPr>
        <w:szCs w:val="16"/>
        <w:lang w:val="fr-CH"/>
      </w:rPr>
      <w:t xml:space="preserve">Julian </w:t>
    </w:r>
    <w:proofErr w:type="spellStart"/>
    <w:r w:rsidRPr="006341A8">
      <w:rPr>
        <w:szCs w:val="16"/>
        <w:lang w:val="fr-CH"/>
      </w:rPr>
      <w:t>Kaes</w:t>
    </w:r>
    <w:r w:rsidR="006341A8" w:rsidRPr="006341A8">
      <w:rPr>
        <w:szCs w:val="16"/>
        <w:lang w:val="fr-CH"/>
      </w:rPr>
      <w:t>e</w:t>
    </w:r>
    <w:r w:rsidRPr="006341A8">
      <w:rPr>
        <w:szCs w:val="16"/>
        <w:lang w:val="fr-CH"/>
      </w:rPr>
      <w:t>r</w:t>
    </w:r>
    <w:proofErr w:type="spellEnd"/>
    <w:r>
      <w:rPr>
        <w:szCs w:val="16"/>
      </w:rPr>
      <w:t> </w:t>
    </w:r>
    <w:r w:rsidRPr="006341A8">
      <w:rPr>
        <w:szCs w:val="16"/>
        <w:lang w:val="fr-CH"/>
      </w:rPr>
      <w:t>|</w:t>
    </w:r>
    <w:r>
      <w:rPr>
        <w:szCs w:val="16"/>
      </w:rPr>
      <w:t> </w:t>
    </w:r>
    <w:r w:rsidRPr="002C7978">
      <w:rPr>
        <w:szCs w:val="16"/>
      </w:rPr>
      <w:fldChar w:fldCharType="begin"/>
    </w:r>
    <w:r w:rsidRPr="006341A8">
      <w:rPr>
        <w:szCs w:val="16"/>
        <w:lang w:val="fr-CH"/>
      </w:rPr>
      <w:instrText xml:space="preserve"> FILENAME   \* MERGEFORMAT </w:instrText>
    </w:r>
    <w:r w:rsidRPr="002C7978">
      <w:rPr>
        <w:szCs w:val="16"/>
      </w:rPr>
      <w:fldChar w:fldCharType="separate"/>
    </w:r>
    <w:r w:rsidR="000E5392">
      <w:rPr>
        <w:noProof/>
        <w:szCs w:val="16"/>
        <w:lang w:val="fr-CH"/>
      </w:rPr>
      <w:t>tasks_ideasAbstractClass.docx</w:t>
    </w:r>
    <w:r w:rsidRPr="002C7978">
      <w:rPr>
        <w:noProof/>
        <w:szCs w:val="16"/>
      </w:rPr>
      <w:fldChar w:fldCharType="end"/>
    </w:r>
    <w:r>
      <w:rPr>
        <w:szCs w:val="16"/>
      </w:rPr>
      <w:t> </w:t>
    </w:r>
    <w:r w:rsidRPr="006341A8">
      <w:rPr>
        <w:szCs w:val="16"/>
        <w:lang w:val="fr-CH"/>
      </w:rPr>
      <w:t>|</w:t>
    </w:r>
    <w:r>
      <w:rPr>
        <w:szCs w:val="16"/>
      </w:rPr>
      <w:t> </w:t>
    </w:r>
    <w:r w:rsidR="00134050">
      <w:rPr>
        <w:szCs w:val="16"/>
        <w:lang w:val="fr-CH"/>
      </w:rPr>
      <w:t>14.12.2018</w:t>
    </w:r>
    <w:r w:rsidRPr="006341A8">
      <w:rPr>
        <w:rFonts w:cs="Calibri"/>
        <w:lang w:val="fr-CH"/>
      </w:rPr>
      <w:tab/>
    </w:r>
    <w:r w:rsidRPr="00D316D2">
      <w:rPr>
        <w:rFonts w:cs="Calibri"/>
        <w:szCs w:val="16"/>
        <w:lang w:val="de-DE"/>
      </w:rPr>
      <w:fldChar w:fldCharType="begin"/>
    </w:r>
    <w:r w:rsidRPr="006341A8">
      <w:rPr>
        <w:rFonts w:cs="Calibri"/>
        <w:szCs w:val="16"/>
        <w:lang w:val="fr-CH"/>
      </w:rPr>
      <w:instrText xml:space="preserve"> PAGE </w:instrText>
    </w:r>
    <w:r w:rsidRPr="00D316D2">
      <w:rPr>
        <w:rFonts w:cs="Calibri"/>
        <w:szCs w:val="16"/>
        <w:lang w:val="de-DE"/>
      </w:rPr>
      <w:fldChar w:fldCharType="separate"/>
    </w:r>
    <w:r w:rsidR="00134050">
      <w:rPr>
        <w:rFonts w:cs="Calibri"/>
        <w:noProof/>
        <w:szCs w:val="16"/>
        <w:lang w:val="fr-CH"/>
      </w:rPr>
      <w:t>1</w:t>
    </w:r>
    <w:r w:rsidRPr="00D316D2">
      <w:rPr>
        <w:rFonts w:cs="Calibri"/>
        <w:szCs w:val="16"/>
        <w:lang w:val="de-DE"/>
      </w:rPr>
      <w:fldChar w:fldCharType="end"/>
    </w:r>
  </w:p>
  <w:p w:rsidR="00BA05F0" w:rsidRPr="006341A8" w:rsidRDefault="00BA05F0">
    <w:pPr>
      <w:pStyle w:val="Fuzeile"/>
      <w:rPr>
        <w:lang w:val="fr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780" w:rsidRDefault="003A3780">
      <w:r>
        <w:separator/>
      </w:r>
    </w:p>
    <w:p w:rsidR="003A3780" w:rsidRDefault="003A3780"/>
  </w:footnote>
  <w:footnote w:type="continuationSeparator" w:id="0">
    <w:p w:rsidR="003A3780" w:rsidRDefault="003A3780">
      <w:r>
        <w:continuationSeparator/>
      </w:r>
    </w:p>
    <w:p w:rsidR="003A3780" w:rsidRDefault="003A37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B13" w:rsidRPr="00B81A9A" w:rsidRDefault="00B53838" w:rsidP="00446B13">
    <w:pPr>
      <w:pStyle w:val="Kopfzeile"/>
      <w:spacing w:line="240" w:lineRule="atLeast"/>
      <w:rPr>
        <w:rFonts w:ascii="HelveticaNeueLT Pro 95 Blk" w:hAnsi="HelveticaNeueLT Pro 95 Blk"/>
        <w:szCs w:val="16"/>
      </w:rPr>
    </w:pPr>
    <w:r w:rsidRPr="002C7978">
      <w:rPr>
        <w:rFonts w:ascii="HelveticaNeueLT Pro 95 Blk" w:hAnsi="HelveticaNeueLT Pro 95 Blk"/>
        <w:b/>
        <w:szCs w:val="16"/>
      </w:rPr>
      <w:t>Technische Berufsschule Zürich</w:t>
    </w:r>
    <w:r w:rsidRPr="002C7978">
      <w:rPr>
        <w:rFonts w:ascii="HelveticaNeueLT Pro 95 Blk" w:hAnsi="HelveticaNeueLT Pro 95 Blk"/>
        <w:szCs w:val="16"/>
      </w:rPr>
      <w:br/>
    </w:r>
    <w:r w:rsidR="00446B13">
      <w:rPr>
        <w:szCs w:val="16"/>
      </w:rPr>
      <w:t>IT Department</w:t>
    </w:r>
    <w:r w:rsidR="00446B13" w:rsidRPr="002C7978">
      <w:rPr>
        <w:szCs w:val="16"/>
      </w:rPr>
      <w:t> </w:t>
    </w:r>
    <w:r w:rsidR="00446B13" w:rsidRPr="002C7978">
      <w:rPr>
        <w:szCs w:val="16"/>
      </w:rPr>
      <w:t>|</w:t>
    </w:r>
    <w:r w:rsidR="00446B13" w:rsidRPr="002C7978">
      <w:rPr>
        <w:szCs w:val="16"/>
      </w:rPr>
      <w:t> </w:t>
    </w:r>
    <w:r w:rsidR="00446B13">
      <w:rPr>
        <w:szCs w:val="16"/>
      </w:rPr>
      <w:t>IT</w:t>
    </w:r>
    <w:r w:rsidR="00446B13" w:rsidRPr="002C7978">
      <w:rPr>
        <w:szCs w:val="16"/>
      </w:rPr>
      <w:t> </w:t>
    </w:r>
    <w:r w:rsidR="00446B13" w:rsidRPr="002C7978">
      <w:rPr>
        <w:szCs w:val="16"/>
      </w:rPr>
      <w:t>|</w:t>
    </w:r>
    <w:r w:rsidR="00446B13" w:rsidRPr="002C7978">
      <w:rPr>
        <w:szCs w:val="16"/>
      </w:rPr>
      <w:t> </w:t>
    </w:r>
    <w:r w:rsidR="00446B13">
      <w:rPr>
        <w:szCs w:val="16"/>
      </w:rPr>
      <w:t>Modul 226</w:t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134050">
      <w:rPr>
        <w:szCs w:val="16"/>
      </w:rPr>
      <w:t>HE18 / AP17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D7A" w:rsidRPr="00B81A9A" w:rsidRDefault="00B53838" w:rsidP="00840D7A">
    <w:pPr>
      <w:pStyle w:val="Kopfzeile"/>
      <w:spacing w:line="240" w:lineRule="atLeast"/>
      <w:rPr>
        <w:rFonts w:ascii="HelveticaNeueLT Pro 95 Blk" w:hAnsi="HelveticaNeueLT Pro 95 Blk"/>
        <w:szCs w:val="16"/>
      </w:rPr>
    </w:pPr>
    <w:r w:rsidRPr="002C7978">
      <w:rPr>
        <w:rFonts w:ascii="HelveticaNeueLT Pro 95 Blk" w:hAnsi="HelveticaNeueLT Pro 95 Blk"/>
        <w:b/>
        <w:szCs w:val="16"/>
      </w:rPr>
      <w:t>Technische Berufsschule Zürich</w:t>
    </w:r>
    <w:r w:rsidRPr="002C7978">
      <w:rPr>
        <w:rFonts w:ascii="HelveticaNeueLT Pro 95 Blk" w:hAnsi="HelveticaNeueLT Pro 95 Blk"/>
        <w:szCs w:val="16"/>
      </w:rPr>
      <w:br/>
    </w:r>
    <w:r w:rsidR="00840D7A">
      <w:rPr>
        <w:szCs w:val="16"/>
      </w:rPr>
      <w:t>IT Department</w:t>
    </w:r>
    <w:r w:rsidR="00840D7A" w:rsidRPr="002C7978">
      <w:rPr>
        <w:szCs w:val="16"/>
      </w:rPr>
      <w:t> </w:t>
    </w:r>
    <w:r w:rsidR="00840D7A" w:rsidRPr="002C7978">
      <w:rPr>
        <w:szCs w:val="16"/>
      </w:rPr>
      <w:t>|</w:t>
    </w:r>
    <w:r w:rsidR="00840D7A" w:rsidRPr="002C7978">
      <w:rPr>
        <w:szCs w:val="16"/>
      </w:rPr>
      <w:t> </w:t>
    </w:r>
    <w:r w:rsidR="00840D7A">
      <w:rPr>
        <w:szCs w:val="16"/>
      </w:rPr>
      <w:t>English</w:t>
    </w:r>
    <w:r w:rsidR="00840D7A" w:rsidRPr="002C7978">
      <w:rPr>
        <w:szCs w:val="16"/>
      </w:rPr>
      <w:t> </w:t>
    </w:r>
    <w:r w:rsidR="00840D7A" w:rsidRPr="002C7978">
      <w:rPr>
        <w:szCs w:val="16"/>
      </w:rPr>
      <w:t>|</w:t>
    </w:r>
    <w:r w:rsidR="00840D7A" w:rsidRPr="002C7978">
      <w:rPr>
        <w:szCs w:val="16"/>
      </w:rPr>
      <w:t> </w:t>
    </w:r>
    <w:r w:rsidR="00840D7A" w:rsidRPr="00DE2299">
      <w:rPr>
        <w:szCs w:val="16"/>
      </w:rPr>
      <w:t xml:space="preserve"> </w:t>
    </w:r>
    <w:r w:rsidR="00840D7A">
      <w:rPr>
        <w:szCs w:val="16"/>
      </w:rPr>
      <w:t>Reading</w:t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</w:r>
    <w:r w:rsidR="00840D7A">
      <w:rPr>
        <w:szCs w:val="16"/>
      </w:rPr>
      <w:tab/>
      <w:t>HE16 / BI15</w:t>
    </w:r>
  </w:p>
  <w:p w:rsidR="00B53838" w:rsidRPr="00B81A9A" w:rsidRDefault="00B53838" w:rsidP="00A369B6">
    <w:pPr>
      <w:pStyle w:val="Kopfzeile"/>
      <w:spacing w:line="240" w:lineRule="atLeast"/>
      <w:rPr>
        <w:rFonts w:ascii="HelveticaNeueLT Pro 95 Blk" w:hAnsi="HelveticaNeueLT Pro 95 Blk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F0" w:rsidRPr="00B81A9A" w:rsidRDefault="00BA05F0" w:rsidP="00BA05F0">
    <w:pPr>
      <w:pStyle w:val="Kopfzeile"/>
      <w:spacing w:line="240" w:lineRule="atLeast"/>
      <w:rPr>
        <w:rFonts w:ascii="HelveticaNeueLT Pro 95 Blk" w:hAnsi="HelveticaNeueLT Pro 95 Blk"/>
        <w:szCs w:val="16"/>
      </w:rPr>
    </w:pPr>
    <w:r w:rsidRPr="002C7978">
      <w:rPr>
        <w:rFonts w:ascii="HelveticaNeueLT Pro 95 Blk" w:hAnsi="HelveticaNeueLT Pro 95 Blk"/>
        <w:b/>
        <w:szCs w:val="16"/>
      </w:rPr>
      <w:t>Technische Berufsschule Zürich</w:t>
    </w:r>
    <w:r w:rsidRPr="002C7978">
      <w:rPr>
        <w:rFonts w:ascii="HelveticaNeueLT Pro 95 Blk" w:hAnsi="HelveticaNeueLT Pro 95 Blk"/>
        <w:szCs w:val="16"/>
      </w:rPr>
      <w:br/>
    </w:r>
    <w:r>
      <w:rPr>
        <w:szCs w:val="16"/>
      </w:rPr>
      <w:t>IT Department</w:t>
    </w:r>
    <w:r w:rsidRPr="002C7978">
      <w:rPr>
        <w:szCs w:val="16"/>
      </w:rPr>
      <w:t> </w:t>
    </w:r>
    <w:r w:rsidRPr="002C7978">
      <w:rPr>
        <w:szCs w:val="16"/>
      </w:rPr>
      <w:t>|</w:t>
    </w:r>
    <w:r w:rsidRPr="002C7978">
      <w:rPr>
        <w:szCs w:val="16"/>
      </w:rPr>
      <w:t> </w:t>
    </w:r>
    <w:r w:rsidR="00446B13">
      <w:rPr>
        <w:szCs w:val="16"/>
      </w:rPr>
      <w:t>IT</w:t>
    </w:r>
    <w:r w:rsidRPr="002C7978">
      <w:rPr>
        <w:szCs w:val="16"/>
      </w:rPr>
      <w:t> </w:t>
    </w:r>
    <w:r w:rsidRPr="002C7978">
      <w:rPr>
        <w:szCs w:val="16"/>
      </w:rPr>
      <w:t>|</w:t>
    </w:r>
    <w:r w:rsidRPr="002C7978">
      <w:rPr>
        <w:szCs w:val="16"/>
      </w:rPr>
      <w:t> </w:t>
    </w:r>
    <w:r w:rsidR="00446B13">
      <w:rPr>
        <w:szCs w:val="16"/>
      </w:rPr>
      <w:t>Modul 226</w:t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 w:rsidR="00446B13">
      <w:rPr>
        <w:szCs w:val="16"/>
      </w:rPr>
      <w:tab/>
    </w:r>
    <w:r w:rsidR="00134050">
      <w:rPr>
        <w:szCs w:val="16"/>
      </w:rPr>
      <w:t>HE18</w:t>
    </w:r>
    <w:r>
      <w:rPr>
        <w:szCs w:val="16"/>
      </w:rPr>
      <w:t xml:space="preserve"> / </w:t>
    </w:r>
    <w:r w:rsidR="00134050">
      <w:rPr>
        <w:szCs w:val="16"/>
      </w:rPr>
      <w:t>AP17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B27EF"/>
    <w:multiLevelType w:val="hybridMultilevel"/>
    <w:tmpl w:val="8724DB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461"/>
    <w:multiLevelType w:val="multilevel"/>
    <w:tmpl w:val="18D4F128"/>
    <w:styleLink w:val="111111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2" w15:restartNumberingAfterBreak="0">
    <w:nsid w:val="27AA696A"/>
    <w:multiLevelType w:val="hybridMultilevel"/>
    <w:tmpl w:val="6A906F9A"/>
    <w:lvl w:ilvl="0" w:tplc="658075B6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65F"/>
    <w:multiLevelType w:val="hybridMultilevel"/>
    <w:tmpl w:val="36F4A2CC"/>
    <w:lvl w:ilvl="0" w:tplc="FD28AB2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7BDD"/>
    <w:multiLevelType w:val="hybridMultilevel"/>
    <w:tmpl w:val="3296298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6559"/>
    <w:multiLevelType w:val="hybridMultilevel"/>
    <w:tmpl w:val="85963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05D9"/>
    <w:multiLevelType w:val="hybridMultilevel"/>
    <w:tmpl w:val="C88ACADE"/>
    <w:lvl w:ilvl="0" w:tplc="7A88519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A5584"/>
    <w:multiLevelType w:val="multilevel"/>
    <w:tmpl w:val="CE485F50"/>
    <w:lvl w:ilvl="0">
      <w:start w:val="1"/>
      <w:numFmt w:val="bullet"/>
      <w:pStyle w:val="Punkt"/>
      <w:lvlText w:val=""/>
      <w:lvlJc w:val="left"/>
      <w:pPr>
        <w:ind w:left="2490" w:hanging="360"/>
      </w:pPr>
      <w:rPr>
        <w:rFonts w:ascii="Wingdings 2" w:hAnsi="Wingdings 2" w:hint="default"/>
        <w:color w:val="999999"/>
        <w:sz w:val="22"/>
        <w:szCs w:val="32"/>
        <w:u w:color="7F7F7F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 w:hint="default"/>
        <w:sz w:val="22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activeWritingStyle w:appName="MSWord" w:lang="de-CH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fr-CH" w:vendorID="64" w:dllVersion="131078" w:nlCheck="1" w:checkStyle="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consecutiveHyphenLimit w:val="3"/>
  <w:hyphenationZone w:val="425"/>
  <w:doNotHyphenateCaps/>
  <w:evenAndOddHeaders/>
  <w:drawingGridHorizontalSpacing w:val="142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5F"/>
    <w:rsid w:val="000003C0"/>
    <w:rsid w:val="00001122"/>
    <w:rsid w:val="00005756"/>
    <w:rsid w:val="000060C7"/>
    <w:rsid w:val="00006D66"/>
    <w:rsid w:val="000075D6"/>
    <w:rsid w:val="0000768B"/>
    <w:rsid w:val="000077ED"/>
    <w:rsid w:val="00011776"/>
    <w:rsid w:val="00011881"/>
    <w:rsid w:val="000118EF"/>
    <w:rsid w:val="000133E1"/>
    <w:rsid w:val="00013CB2"/>
    <w:rsid w:val="0001558F"/>
    <w:rsid w:val="00020862"/>
    <w:rsid w:val="00022E59"/>
    <w:rsid w:val="000249F9"/>
    <w:rsid w:val="000278DF"/>
    <w:rsid w:val="00032CEF"/>
    <w:rsid w:val="00032DDC"/>
    <w:rsid w:val="000333B0"/>
    <w:rsid w:val="00035982"/>
    <w:rsid w:val="00036580"/>
    <w:rsid w:val="00037179"/>
    <w:rsid w:val="00041609"/>
    <w:rsid w:val="000452AA"/>
    <w:rsid w:val="00045E63"/>
    <w:rsid w:val="000463DB"/>
    <w:rsid w:val="00047782"/>
    <w:rsid w:val="00047A3B"/>
    <w:rsid w:val="00047B45"/>
    <w:rsid w:val="00052A9D"/>
    <w:rsid w:val="00053032"/>
    <w:rsid w:val="0005374A"/>
    <w:rsid w:val="000545F3"/>
    <w:rsid w:val="00055CE8"/>
    <w:rsid w:val="00056423"/>
    <w:rsid w:val="00057205"/>
    <w:rsid w:val="000615B8"/>
    <w:rsid w:val="0006211C"/>
    <w:rsid w:val="00062675"/>
    <w:rsid w:val="00063502"/>
    <w:rsid w:val="00071267"/>
    <w:rsid w:val="000713B7"/>
    <w:rsid w:val="000716D4"/>
    <w:rsid w:val="00073732"/>
    <w:rsid w:val="00074124"/>
    <w:rsid w:val="00074C23"/>
    <w:rsid w:val="000763D9"/>
    <w:rsid w:val="000768DF"/>
    <w:rsid w:val="0008040B"/>
    <w:rsid w:val="00081180"/>
    <w:rsid w:val="00081E73"/>
    <w:rsid w:val="00086A01"/>
    <w:rsid w:val="00090575"/>
    <w:rsid w:val="00090B11"/>
    <w:rsid w:val="0009142B"/>
    <w:rsid w:val="000959DE"/>
    <w:rsid w:val="00096FB4"/>
    <w:rsid w:val="000A0720"/>
    <w:rsid w:val="000A098E"/>
    <w:rsid w:val="000A13FD"/>
    <w:rsid w:val="000A344B"/>
    <w:rsid w:val="000A54E8"/>
    <w:rsid w:val="000A5916"/>
    <w:rsid w:val="000A64CE"/>
    <w:rsid w:val="000B099D"/>
    <w:rsid w:val="000B2BAA"/>
    <w:rsid w:val="000B3C5D"/>
    <w:rsid w:val="000B48ED"/>
    <w:rsid w:val="000B5DCC"/>
    <w:rsid w:val="000B611B"/>
    <w:rsid w:val="000C4E09"/>
    <w:rsid w:val="000C7246"/>
    <w:rsid w:val="000D0DC6"/>
    <w:rsid w:val="000D63C5"/>
    <w:rsid w:val="000D7FE5"/>
    <w:rsid w:val="000E0D32"/>
    <w:rsid w:val="000E18F0"/>
    <w:rsid w:val="000E2C38"/>
    <w:rsid w:val="000E36C3"/>
    <w:rsid w:val="000E5392"/>
    <w:rsid w:val="000F02FA"/>
    <w:rsid w:val="000F12AB"/>
    <w:rsid w:val="000F2B66"/>
    <w:rsid w:val="000F34D4"/>
    <w:rsid w:val="000F47FD"/>
    <w:rsid w:val="000F4FAE"/>
    <w:rsid w:val="00100A9E"/>
    <w:rsid w:val="00101418"/>
    <w:rsid w:val="00101CCF"/>
    <w:rsid w:val="00102C2B"/>
    <w:rsid w:val="001032DC"/>
    <w:rsid w:val="001044AD"/>
    <w:rsid w:val="001049AC"/>
    <w:rsid w:val="00104E8F"/>
    <w:rsid w:val="00105C47"/>
    <w:rsid w:val="0010647E"/>
    <w:rsid w:val="00106947"/>
    <w:rsid w:val="00106A51"/>
    <w:rsid w:val="00107955"/>
    <w:rsid w:val="001100EC"/>
    <w:rsid w:val="001103D9"/>
    <w:rsid w:val="001110C2"/>
    <w:rsid w:val="0011430F"/>
    <w:rsid w:val="001149DC"/>
    <w:rsid w:val="0011505C"/>
    <w:rsid w:val="00117A5E"/>
    <w:rsid w:val="0012282B"/>
    <w:rsid w:val="00124332"/>
    <w:rsid w:val="00125E74"/>
    <w:rsid w:val="0012632C"/>
    <w:rsid w:val="00126AAC"/>
    <w:rsid w:val="00130528"/>
    <w:rsid w:val="00130B54"/>
    <w:rsid w:val="00133991"/>
    <w:rsid w:val="00134050"/>
    <w:rsid w:val="00137CAC"/>
    <w:rsid w:val="00140417"/>
    <w:rsid w:val="00144918"/>
    <w:rsid w:val="001450AA"/>
    <w:rsid w:val="00146057"/>
    <w:rsid w:val="00147481"/>
    <w:rsid w:val="00150296"/>
    <w:rsid w:val="00151225"/>
    <w:rsid w:val="001541D3"/>
    <w:rsid w:val="00155FE2"/>
    <w:rsid w:val="00156836"/>
    <w:rsid w:val="001579F2"/>
    <w:rsid w:val="0016365F"/>
    <w:rsid w:val="00165A0D"/>
    <w:rsid w:val="00165BF2"/>
    <w:rsid w:val="001665B7"/>
    <w:rsid w:val="00171224"/>
    <w:rsid w:val="00171A47"/>
    <w:rsid w:val="001730B5"/>
    <w:rsid w:val="00175133"/>
    <w:rsid w:val="001801A5"/>
    <w:rsid w:val="00183184"/>
    <w:rsid w:val="00184C62"/>
    <w:rsid w:val="001858AB"/>
    <w:rsid w:val="00190A71"/>
    <w:rsid w:val="00192B0D"/>
    <w:rsid w:val="00193A1E"/>
    <w:rsid w:val="00193C3B"/>
    <w:rsid w:val="0019760C"/>
    <w:rsid w:val="0019777C"/>
    <w:rsid w:val="00197B62"/>
    <w:rsid w:val="001A24A6"/>
    <w:rsid w:val="001A3A8B"/>
    <w:rsid w:val="001A7406"/>
    <w:rsid w:val="001A7840"/>
    <w:rsid w:val="001B2D26"/>
    <w:rsid w:val="001B39BF"/>
    <w:rsid w:val="001B60C7"/>
    <w:rsid w:val="001B7FBB"/>
    <w:rsid w:val="001C0530"/>
    <w:rsid w:val="001C0585"/>
    <w:rsid w:val="001C0756"/>
    <w:rsid w:val="001C0ABE"/>
    <w:rsid w:val="001C1711"/>
    <w:rsid w:val="001C6CEC"/>
    <w:rsid w:val="001C736D"/>
    <w:rsid w:val="001D2232"/>
    <w:rsid w:val="001D42EA"/>
    <w:rsid w:val="001D508D"/>
    <w:rsid w:val="001D5A5D"/>
    <w:rsid w:val="001D74DE"/>
    <w:rsid w:val="001D790D"/>
    <w:rsid w:val="001E2735"/>
    <w:rsid w:val="001E2D2D"/>
    <w:rsid w:val="001E3B1C"/>
    <w:rsid w:val="001E417D"/>
    <w:rsid w:val="001E69E6"/>
    <w:rsid w:val="001E7F45"/>
    <w:rsid w:val="001F0283"/>
    <w:rsid w:val="001F5E7B"/>
    <w:rsid w:val="001F69E0"/>
    <w:rsid w:val="002016E8"/>
    <w:rsid w:val="00203688"/>
    <w:rsid w:val="00203A25"/>
    <w:rsid w:val="002057A6"/>
    <w:rsid w:val="00205C62"/>
    <w:rsid w:val="0021275E"/>
    <w:rsid w:val="00214D23"/>
    <w:rsid w:val="00216DD2"/>
    <w:rsid w:val="00216EE9"/>
    <w:rsid w:val="00220FF4"/>
    <w:rsid w:val="00221D3C"/>
    <w:rsid w:val="00223786"/>
    <w:rsid w:val="00223E3C"/>
    <w:rsid w:val="002262D2"/>
    <w:rsid w:val="00226E33"/>
    <w:rsid w:val="00226E3A"/>
    <w:rsid w:val="00226E91"/>
    <w:rsid w:val="002271BC"/>
    <w:rsid w:val="002274F9"/>
    <w:rsid w:val="002277DD"/>
    <w:rsid w:val="002326DB"/>
    <w:rsid w:val="002342E5"/>
    <w:rsid w:val="00234958"/>
    <w:rsid w:val="00234DFF"/>
    <w:rsid w:val="002350C2"/>
    <w:rsid w:val="00240227"/>
    <w:rsid w:val="00240467"/>
    <w:rsid w:val="002412BF"/>
    <w:rsid w:val="002466DB"/>
    <w:rsid w:val="00246C73"/>
    <w:rsid w:val="002503AC"/>
    <w:rsid w:val="00254B0F"/>
    <w:rsid w:val="00260AEC"/>
    <w:rsid w:val="00263695"/>
    <w:rsid w:val="002669AB"/>
    <w:rsid w:val="00272ECB"/>
    <w:rsid w:val="0027352C"/>
    <w:rsid w:val="00273C2F"/>
    <w:rsid w:val="00280703"/>
    <w:rsid w:val="002836D6"/>
    <w:rsid w:val="00286437"/>
    <w:rsid w:val="00290A01"/>
    <w:rsid w:val="00292506"/>
    <w:rsid w:val="0029764C"/>
    <w:rsid w:val="00297EF6"/>
    <w:rsid w:val="002A5330"/>
    <w:rsid w:val="002A5CDD"/>
    <w:rsid w:val="002A6349"/>
    <w:rsid w:val="002A63B4"/>
    <w:rsid w:val="002A7170"/>
    <w:rsid w:val="002B19EC"/>
    <w:rsid w:val="002B1EB7"/>
    <w:rsid w:val="002C2890"/>
    <w:rsid w:val="002C3E93"/>
    <w:rsid w:val="002C71F3"/>
    <w:rsid w:val="002D0B87"/>
    <w:rsid w:val="002D1D43"/>
    <w:rsid w:val="002D30A1"/>
    <w:rsid w:val="002D4F08"/>
    <w:rsid w:val="002E1465"/>
    <w:rsid w:val="002E34F9"/>
    <w:rsid w:val="002E380D"/>
    <w:rsid w:val="002E461F"/>
    <w:rsid w:val="002E5F18"/>
    <w:rsid w:val="002E66C5"/>
    <w:rsid w:val="002F1231"/>
    <w:rsid w:val="002F2683"/>
    <w:rsid w:val="002F278D"/>
    <w:rsid w:val="002F471D"/>
    <w:rsid w:val="002F512F"/>
    <w:rsid w:val="00301036"/>
    <w:rsid w:val="003067F0"/>
    <w:rsid w:val="00307642"/>
    <w:rsid w:val="003078CE"/>
    <w:rsid w:val="00310606"/>
    <w:rsid w:val="00312E48"/>
    <w:rsid w:val="003138B7"/>
    <w:rsid w:val="00314D83"/>
    <w:rsid w:val="00314D93"/>
    <w:rsid w:val="00317D61"/>
    <w:rsid w:val="00325E27"/>
    <w:rsid w:val="00326732"/>
    <w:rsid w:val="00332664"/>
    <w:rsid w:val="00334042"/>
    <w:rsid w:val="00336358"/>
    <w:rsid w:val="00341688"/>
    <w:rsid w:val="00345F0D"/>
    <w:rsid w:val="003479C4"/>
    <w:rsid w:val="003479D3"/>
    <w:rsid w:val="00353750"/>
    <w:rsid w:val="00361586"/>
    <w:rsid w:val="00365A8A"/>
    <w:rsid w:val="00370451"/>
    <w:rsid w:val="00373657"/>
    <w:rsid w:val="003741A8"/>
    <w:rsid w:val="00374F8C"/>
    <w:rsid w:val="003756A7"/>
    <w:rsid w:val="00380227"/>
    <w:rsid w:val="00381A29"/>
    <w:rsid w:val="00385F75"/>
    <w:rsid w:val="003909FF"/>
    <w:rsid w:val="003917D9"/>
    <w:rsid w:val="00394F02"/>
    <w:rsid w:val="00394F3F"/>
    <w:rsid w:val="00396A49"/>
    <w:rsid w:val="00396C78"/>
    <w:rsid w:val="00396DD7"/>
    <w:rsid w:val="00397288"/>
    <w:rsid w:val="003A0168"/>
    <w:rsid w:val="003A05EE"/>
    <w:rsid w:val="003A3780"/>
    <w:rsid w:val="003A4658"/>
    <w:rsid w:val="003A4ED4"/>
    <w:rsid w:val="003A517D"/>
    <w:rsid w:val="003A5250"/>
    <w:rsid w:val="003B1EBD"/>
    <w:rsid w:val="003B4E9E"/>
    <w:rsid w:val="003B4FFF"/>
    <w:rsid w:val="003B5697"/>
    <w:rsid w:val="003B6F65"/>
    <w:rsid w:val="003C02AF"/>
    <w:rsid w:val="003C1459"/>
    <w:rsid w:val="003C1715"/>
    <w:rsid w:val="003C1AC1"/>
    <w:rsid w:val="003C2896"/>
    <w:rsid w:val="003C68C5"/>
    <w:rsid w:val="003D035A"/>
    <w:rsid w:val="003D052F"/>
    <w:rsid w:val="003D0A86"/>
    <w:rsid w:val="003D2987"/>
    <w:rsid w:val="003D4F97"/>
    <w:rsid w:val="003D7308"/>
    <w:rsid w:val="003D7ED0"/>
    <w:rsid w:val="003E7647"/>
    <w:rsid w:val="003F025F"/>
    <w:rsid w:val="003F105F"/>
    <w:rsid w:val="003F4E44"/>
    <w:rsid w:val="003F5C6C"/>
    <w:rsid w:val="003F7924"/>
    <w:rsid w:val="00400CA6"/>
    <w:rsid w:val="00400F68"/>
    <w:rsid w:val="0040229D"/>
    <w:rsid w:val="00402384"/>
    <w:rsid w:val="00402E3E"/>
    <w:rsid w:val="00403752"/>
    <w:rsid w:val="0040542C"/>
    <w:rsid w:val="00405449"/>
    <w:rsid w:val="00410599"/>
    <w:rsid w:val="00413194"/>
    <w:rsid w:val="004142B0"/>
    <w:rsid w:val="00420920"/>
    <w:rsid w:val="00421949"/>
    <w:rsid w:val="00425523"/>
    <w:rsid w:val="004264E1"/>
    <w:rsid w:val="00426E0D"/>
    <w:rsid w:val="00426E4A"/>
    <w:rsid w:val="0043215D"/>
    <w:rsid w:val="0044004F"/>
    <w:rsid w:val="00440AD6"/>
    <w:rsid w:val="00441CB1"/>
    <w:rsid w:val="00444038"/>
    <w:rsid w:val="00445C0C"/>
    <w:rsid w:val="00446B13"/>
    <w:rsid w:val="0045061B"/>
    <w:rsid w:val="00450D05"/>
    <w:rsid w:val="0045426B"/>
    <w:rsid w:val="004544DD"/>
    <w:rsid w:val="00455F3F"/>
    <w:rsid w:val="00456E04"/>
    <w:rsid w:val="00461506"/>
    <w:rsid w:val="00463F87"/>
    <w:rsid w:val="00464CE2"/>
    <w:rsid w:val="004651C9"/>
    <w:rsid w:val="00472DF9"/>
    <w:rsid w:val="004730BE"/>
    <w:rsid w:val="004733AE"/>
    <w:rsid w:val="00474563"/>
    <w:rsid w:val="0047524B"/>
    <w:rsid w:val="004809EF"/>
    <w:rsid w:val="00482752"/>
    <w:rsid w:val="0048377B"/>
    <w:rsid w:val="00485883"/>
    <w:rsid w:val="004917BE"/>
    <w:rsid w:val="004935CE"/>
    <w:rsid w:val="00493A4E"/>
    <w:rsid w:val="004954C0"/>
    <w:rsid w:val="004A3CB6"/>
    <w:rsid w:val="004A493B"/>
    <w:rsid w:val="004A5FCD"/>
    <w:rsid w:val="004B4CD2"/>
    <w:rsid w:val="004B5122"/>
    <w:rsid w:val="004B5400"/>
    <w:rsid w:val="004B6EA5"/>
    <w:rsid w:val="004B7EBC"/>
    <w:rsid w:val="004C0CF1"/>
    <w:rsid w:val="004C268E"/>
    <w:rsid w:val="004C49B5"/>
    <w:rsid w:val="004C5229"/>
    <w:rsid w:val="004D1276"/>
    <w:rsid w:val="004D128B"/>
    <w:rsid w:val="004D1EC5"/>
    <w:rsid w:val="004D268C"/>
    <w:rsid w:val="004D4507"/>
    <w:rsid w:val="004D45B1"/>
    <w:rsid w:val="004D5376"/>
    <w:rsid w:val="004D559F"/>
    <w:rsid w:val="004D5E8E"/>
    <w:rsid w:val="004D6BF5"/>
    <w:rsid w:val="004D7A68"/>
    <w:rsid w:val="004E1243"/>
    <w:rsid w:val="004E23A1"/>
    <w:rsid w:val="004E24FD"/>
    <w:rsid w:val="004E44EA"/>
    <w:rsid w:val="004F0694"/>
    <w:rsid w:val="004F3B8F"/>
    <w:rsid w:val="004F5569"/>
    <w:rsid w:val="004F6D55"/>
    <w:rsid w:val="004F6DDA"/>
    <w:rsid w:val="00501750"/>
    <w:rsid w:val="00501927"/>
    <w:rsid w:val="005039DD"/>
    <w:rsid w:val="00503F56"/>
    <w:rsid w:val="00504EA9"/>
    <w:rsid w:val="0050559A"/>
    <w:rsid w:val="005060E5"/>
    <w:rsid w:val="005066B9"/>
    <w:rsid w:val="0050744A"/>
    <w:rsid w:val="0050798E"/>
    <w:rsid w:val="00510B09"/>
    <w:rsid w:val="00510BB9"/>
    <w:rsid w:val="00511BEA"/>
    <w:rsid w:val="00514CED"/>
    <w:rsid w:val="005157A6"/>
    <w:rsid w:val="005242BB"/>
    <w:rsid w:val="005264A4"/>
    <w:rsid w:val="0053283E"/>
    <w:rsid w:val="0053337E"/>
    <w:rsid w:val="00533B48"/>
    <w:rsid w:val="00537CC4"/>
    <w:rsid w:val="00540537"/>
    <w:rsid w:val="00540824"/>
    <w:rsid w:val="005418E7"/>
    <w:rsid w:val="00541B31"/>
    <w:rsid w:val="00543DBA"/>
    <w:rsid w:val="00543E1B"/>
    <w:rsid w:val="00547CF4"/>
    <w:rsid w:val="00552280"/>
    <w:rsid w:val="0055265C"/>
    <w:rsid w:val="00552662"/>
    <w:rsid w:val="005534FB"/>
    <w:rsid w:val="00554E98"/>
    <w:rsid w:val="005564C5"/>
    <w:rsid w:val="005603A8"/>
    <w:rsid w:val="005641F6"/>
    <w:rsid w:val="00564EC7"/>
    <w:rsid w:val="0056714A"/>
    <w:rsid w:val="005679C4"/>
    <w:rsid w:val="00567B91"/>
    <w:rsid w:val="005700E8"/>
    <w:rsid w:val="005705CE"/>
    <w:rsid w:val="005728F0"/>
    <w:rsid w:val="00572977"/>
    <w:rsid w:val="00574039"/>
    <w:rsid w:val="005741A0"/>
    <w:rsid w:val="00575F9D"/>
    <w:rsid w:val="005762A3"/>
    <w:rsid w:val="0057679E"/>
    <w:rsid w:val="00581882"/>
    <w:rsid w:val="00581C38"/>
    <w:rsid w:val="0058431B"/>
    <w:rsid w:val="005871FE"/>
    <w:rsid w:val="00590B0A"/>
    <w:rsid w:val="00594053"/>
    <w:rsid w:val="005943A6"/>
    <w:rsid w:val="00594739"/>
    <w:rsid w:val="005947E8"/>
    <w:rsid w:val="00595E68"/>
    <w:rsid w:val="00595EA0"/>
    <w:rsid w:val="00595F4A"/>
    <w:rsid w:val="00597E61"/>
    <w:rsid w:val="005A3A7C"/>
    <w:rsid w:val="005A40C8"/>
    <w:rsid w:val="005A52C7"/>
    <w:rsid w:val="005A550B"/>
    <w:rsid w:val="005A7CA1"/>
    <w:rsid w:val="005A7F94"/>
    <w:rsid w:val="005B3D0F"/>
    <w:rsid w:val="005B489F"/>
    <w:rsid w:val="005B4E40"/>
    <w:rsid w:val="005B584B"/>
    <w:rsid w:val="005B5A06"/>
    <w:rsid w:val="005B76B7"/>
    <w:rsid w:val="005C0658"/>
    <w:rsid w:val="005C14E5"/>
    <w:rsid w:val="005C30A3"/>
    <w:rsid w:val="005C758A"/>
    <w:rsid w:val="005D05D4"/>
    <w:rsid w:val="005D28EA"/>
    <w:rsid w:val="005D3FE9"/>
    <w:rsid w:val="005D601C"/>
    <w:rsid w:val="005D7875"/>
    <w:rsid w:val="005E00E0"/>
    <w:rsid w:val="005E089C"/>
    <w:rsid w:val="005E19F2"/>
    <w:rsid w:val="005E3487"/>
    <w:rsid w:val="005E4040"/>
    <w:rsid w:val="005E410C"/>
    <w:rsid w:val="005F25A0"/>
    <w:rsid w:val="005F3586"/>
    <w:rsid w:val="005F3BE5"/>
    <w:rsid w:val="005F6758"/>
    <w:rsid w:val="005F6F70"/>
    <w:rsid w:val="00602CB1"/>
    <w:rsid w:val="00604135"/>
    <w:rsid w:val="00604A06"/>
    <w:rsid w:val="006051F0"/>
    <w:rsid w:val="00605CCF"/>
    <w:rsid w:val="0060636C"/>
    <w:rsid w:val="006078DB"/>
    <w:rsid w:val="0061208F"/>
    <w:rsid w:val="00616F6F"/>
    <w:rsid w:val="00617D09"/>
    <w:rsid w:val="006241A5"/>
    <w:rsid w:val="00627B5F"/>
    <w:rsid w:val="00630722"/>
    <w:rsid w:val="00630F45"/>
    <w:rsid w:val="00632891"/>
    <w:rsid w:val="006341A8"/>
    <w:rsid w:val="0063447C"/>
    <w:rsid w:val="00635F4D"/>
    <w:rsid w:val="006369E1"/>
    <w:rsid w:val="00636A47"/>
    <w:rsid w:val="006425BF"/>
    <w:rsid w:val="00644C0F"/>
    <w:rsid w:val="00644E36"/>
    <w:rsid w:val="00644EA0"/>
    <w:rsid w:val="0064677C"/>
    <w:rsid w:val="00646C5A"/>
    <w:rsid w:val="00647476"/>
    <w:rsid w:val="00651A98"/>
    <w:rsid w:val="00655BE0"/>
    <w:rsid w:val="00661FB2"/>
    <w:rsid w:val="00664068"/>
    <w:rsid w:val="0066716F"/>
    <w:rsid w:val="00670114"/>
    <w:rsid w:val="00670474"/>
    <w:rsid w:val="00670B38"/>
    <w:rsid w:val="006711BA"/>
    <w:rsid w:val="006724D1"/>
    <w:rsid w:val="006747DE"/>
    <w:rsid w:val="006757D5"/>
    <w:rsid w:val="00681CEB"/>
    <w:rsid w:val="00681E91"/>
    <w:rsid w:val="00683BA7"/>
    <w:rsid w:val="00685036"/>
    <w:rsid w:val="00686E54"/>
    <w:rsid w:val="00693946"/>
    <w:rsid w:val="00695531"/>
    <w:rsid w:val="006A0402"/>
    <w:rsid w:val="006A3879"/>
    <w:rsid w:val="006A505F"/>
    <w:rsid w:val="006A5A30"/>
    <w:rsid w:val="006A6407"/>
    <w:rsid w:val="006A7AEE"/>
    <w:rsid w:val="006A7CE9"/>
    <w:rsid w:val="006B04E9"/>
    <w:rsid w:val="006B0B5F"/>
    <w:rsid w:val="006B1502"/>
    <w:rsid w:val="006B2127"/>
    <w:rsid w:val="006B2673"/>
    <w:rsid w:val="006B2D57"/>
    <w:rsid w:val="006B5304"/>
    <w:rsid w:val="006B5630"/>
    <w:rsid w:val="006B5E83"/>
    <w:rsid w:val="006B66A9"/>
    <w:rsid w:val="006B7B97"/>
    <w:rsid w:val="006C04DC"/>
    <w:rsid w:val="006C113B"/>
    <w:rsid w:val="006C1D0B"/>
    <w:rsid w:val="006C3DA0"/>
    <w:rsid w:val="006C5F2C"/>
    <w:rsid w:val="006C69E4"/>
    <w:rsid w:val="006D0ADF"/>
    <w:rsid w:val="006D37AC"/>
    <w:rsid w:val="006D77FF"/>
    <w:rsid w:val="006E0467"/>
    <w:rsid w:val="006E1362"/>
    <w:rsid w:val="006E1AE6"/>
    <w:rsid w:val="006E1BEB"/>
    <w:rsid w:val="006E3918"/>
    <w:rsid w:val="006E46B8"/>
    <w:rsid w:val="006E54D9"/>
    <w:rsid w:val="006E708E"/>
    <w:rsid w:val="006F0D61"/>
    <w:rsid w:val="006F0E83"/>
    <w:rsid w:val="006F411B"/>
    <w:rsid w:val="006F6432"/>
    <w:rsid w:val="0070179F"/>
    <w:rsid w:val="007031E3"/>
    <w:rsid w:val="00703523"/>
    <w:rsid w:val="007048D4"/>
    <w:rsid w:val="007078C9"/>
    <w:rsid w:val="00710181"/>
    <w:rsid w:val="00710E8C"/>
    <w:rsid w:val="00711C5D"/>
    <w:rsid w:val="00713D7A"/>
    <w:rsid w:val="00716544"/>
    <w:rsid w:val="00722E69"/>
    <w:rsid w:val="00724E6C"/>
    <w:rsid w:val="007306B5"/>
    <w:rsid w:val="00741152"/>
    <w:rsid w:val="00741D68"/>
    <w:rsid w:val="00744F26"/>
    <w:rsid w:val="00746748"/>
    <w:rsid w:val="00746795"/>
    <w:rsid w:val="00751F20"/>
    <w:rsid w:val="00752626"/>
    <w:rsid w:val="0075633D"/>
    <w:rsid w:val="00756B53"/>
    <w:rsid w:val="0075789B"/>
    <w:rsid w:val="00760DC0"/>
    <w:rsid w:val="00762411"/>
    <w:rsid w:val="00762DF4"/>
    <w:rsid w:val="0076318F"/>
    <w:rsid w:val="0076431B"/>
    <w:rsid w:val="00766FD2"/>
    <w:rsid w:val="00767B90"/>
    <w:rsid w:val="0077032E"/>
    <w:rsid w:val="00770F1D"/>
    <w:rsid w:val="00771FE1"/>
    <w:rsid w:val="00776F36"/>
    <w:rsid w:val="00777462"/>
    <w:rsid w:val="007801B3"/>
    <w:rsid w:val="00782BB8"/>
    <w:rsid w:val="0078376E"/>
    <w:rsid w:val="00783E02"/>
    <w:rsid w:val="00784369"/>
    <w:rsid w:val="00784832"/>
    <w:rsid w:val="00784EF4"/>
    <w:rsid w:val="007852B8"/>
    <w:rsid w:val="00786101"/>
    <w:rsid w:val="0078685D"/>
    <w:rsid w:val="00786B9F"/>
    <w:rsid w:val="0078781F"/>
    <w:rsid w:val="00787DD0"/>
    <w:rsid w:val="00790FD6"/>
    <w:rsid w:val="00792500"/>
    <w:rsid w:val="0079361D"/>
    <w:rsid w:val="00794B8F"/>
    <w:rsid w:val="00795676"/>
    <w:rsid w:val="00796E3C"/>
    <w:rsid w:val="007A0F48"/>
    <w:rsid w:val="007A12D7"/>
    <w:rsid w:val="007A156E"/>
    <w:rsid w:val="007A3133"/>
    <w:rsid w:val="007A465E"/>
    <w:rsid w:val="007A4945"/>
    <w:rsid w:val="007A5943"/>
    <w:rsid w:val="007A701D"/>
    <w:rsid w:val="007B01BE"/>
    <w:rsid w:val="007B2083"/>
    <w:rsid w:val="007B493E"/>
    <w:rsid w:val="007B521C"/>
    <w:rsid w:val="007B78D6"/>
    <w:rsid w:val="007C1AEE"/>
    <w:rsid w:val="007C21F0"/>
    <w:rsid w:val="007C2E65"/>
    <w:rsid w:val="007C3336"/>
    <w:rsid w:val="007C4B8C"/>
    <w:rsid w:val="007C61D8"/>
    <w:rsid w:val="007C632F"/>
    <w:rsid w:val="007D0D3F"/>
    <w:rsid w:val="007D1FA6"/>
    <w:rsid w:val="007D2B5A"/>
    <w:rsid w:val="007D38FC"/>
    <w:rsid w:val="007D4761"/>
    <w:rsid w:val="007D5A8E"/>
    <w:rsid w:val="007D776B"/>
    <w:rsid w:val="007D78D1"/>
    <w:rsid w:val="007D7A5C"/>
    <w:rsid w:val="007E2A05"/>
    <w:rsid w:val="007E5584"/>
    <w:rsid w:val="007F278F"/>
    <w:rsid w:val="007F4AED"/>
    <w:rsid w:val="007F4E3D"/>
    <w:rsid w:val="007F5622"/>
    <w:rsid w:val="00800F89"/>
    <w:rsid w:val="00801716"/>
    <w:rsid w:val="0080183C"/>
    <w:rsid w:val="00801D01"/>
    <w:rsid w:val="00803B1F"/>
    <w:rsid w:val="0080471E"/>
    <w:rsid w:val="00804F89"/>
    <w:rsid w:val="00805E72"/>
    <w:rsid w:val="00806A96"/>
    <w:rsid w:val="00807B4D"/>
    <w:rsid w:val="008111FF"/>
    <w:rsid w:val="00816F97"/>
    <w:rsid w:val="0081793A"/>
    <w:rsid w:val="00817A18"/>
    <w:rsid w:val="0082150F"/>
    <w:rsid w:val="00823514"/>
    <w:rsid w:val="00824AE4"/>
    <w:rsid w:val="00825506"/>
    <w:rsid w:val="0083164E"/>
    <w:rsid w:val="008316DB"/>
    <w:rsid w:val="00832551"/>
    <w:rsid w:val="008346DB"/>
    <w:rsid w:val="00836FF9"/>
    <w:rsid w:val="00840D7A"/>
    <w:rsid w:val="00844B42"/>
    <w:rsid w:val="0084640F"/>
    <w:rsid w:val="00850DA3"/>
    <w:rsid w:val="0085453F"/>
    <w:rsid w:val="00855151"/>
    <w:rsid w:val="00855843"/>
    <w:rsid w:val="008565C8"/>
    <w:rsid w:val="00857AF5"/>
    <w:rsid w:val="00861265"/>
    <w:rsid w:val="00861583"/>
    <w:rsid w:val="0086214F"/>
    <w:rsid w:val="008624FD"/>
    <w:rsid w:val="00863492"/>
    <w:rsid w:val="00864070"/>
    <w:rsid w:val="00865273"/>
    <w:rsid w:val="00867E08"/>
    <w:rsid w:val="008705BE"/>
    <w:rsid w:val="008732EE"/>
    <w:rsid w:val="00874822"/>
    <w:rsid w:val="00876A7A"/>
    <w:rsid w:val="00877509"/>
    <w:rsid w:val="0088313A"/>
    <w:rsid w:val="00885E85"/>
    <w:rsid w:val="00886EFB"/>
    <w:rsid w:val="008911AB"/>
    <w:rsid w:val="008934D5"/>
    <w:rsid w:val="008937B4"/>
    <w:rsid w:val="0089388C"/>
    <w:rsid w:val="0089489D"/>
    <w:rsid w:val="008948BA"/>
    <w:rsid w:val="00894F0B"/>
    <w:rsid w:val="00897015"/>
    <w:rsid w:val="00897445"/>
    <w:rsid w:val="008A02D1"/>
    <w:rsid w:val="008A1EB8"/>
    <w:rsid w:val="008A2977"/>
    <w:rsid w:val="008A4769"/>
    <w:rsid w:val="008A47FE"/>
    <w:rsid w:val="008A5AD4"/>
    <w:rsid w:val="008A6054"/>
    <w:rsid w:val="008A628D"/>
    <w:rsid w:val="008B259B"/>
    <w:rsid w:val="008B2FDE"/>
    <w:rsid w:val="008B35B8"/>
    <w:rsid w:val="008B5959"/>
    <w:rsid w:val="008B72DA"/>
    <w:rsid w:val="008B77BA"/>
    <w:rsid w:val="008B77C8"/>
    <w:rsid w:val="008C1A98"/>
    <w:rsid w:val="008C25A3"/>
    <w:rsid w:val="008C25D4"/>
    <w:rsid w:val="008C39DD"/>
    <w:rsid w:val="008C5BEE"/>
    <w:rsid w:val="008C7253"/>
    <w:rsid w:val="008D0940"/>
    <w:rsid w:val="008D13A0"/>
    <w:rsid w:val="008D1B97"/>
    <w:rsid w:val="008D1D42"/>
    <w:rsid w:val="008D26C0"/>
    <w:rsid w:val="008D3018"/>
    <w:rsid w:val="008D3FE9"/>
    <w:rsid w:val="008D45FD"/>
    <w:rsid w:val="008D5182"/>
    <w:rsid w:val="008E3809"/>
    <w:rsid w:val="008E76CC"/>
    <w:rsid w:val="008F035E"/>
    <w:rsid w:val="008F0F0C"/>
    <w:rsid w:val="008F2213"/>
    <w:rsid w:val="008F4152"/>
    <w:rsid w:val="008F45E9"/>
    <w:rsid w:val="008F4959"/>
    <w:rsid w:val="008F67EB"/>
    <w:rsid w:val="009011B5"/>
    <w:rsid w:val="00902E6A"/>
    <w:rsid w:val="00903267"/>
    <w:rsid w:val="009055AD"/>
    <w:rsid w:val="009071DB"/>
    <w:rsid w:val="0090799A"/>
    <w:rsid w:val="00907A5A"/>
    <w:rsid w:val="00907ADD"/>
    <w:rsid w:val="00907FFE"/>
    <w:rsid w:val="00911EB3"/>
    <w:rsid w:val="00915DF5"/>
    <w:rsid w:val="0091621C"/>
    <w:rsid w:val="0091712B"/>
    <w:rsid w:val="00921D55"/>
    <w:rsid w:val="00922322"/>
    <w:rsid w:val="009223B2"/>
    <w:rsid w:val="009224F9"/>
    <w:rsid w:val="009236D1"/>
    <w:rsid w:val="00923D95"/>
    <w:rsid w:val="009260A4"/>
    <w:rsid w:val="00927283"/>
    <w:rsid w:val="009278DC"/>
    <w:rsid w:val="00931853"/>
    <w:rsid w:val="00931C35"/>
    <w:rsid w:val="00945995"/>
    <w:rsid w:val="00945A7D"/>
    <w:rsid w:val="00946284"/>
    <w:rsid w:val="009477DD"/>
    <w:rsid w:val="00947A5B"/>
    <w:rsid w:val="0095027E"/>
    <w:rsid w:val="0095262A"/>
    <w:rsid w:val="00953E56"/>
    <w:rsid w:val="0095499F"/>
    <w:rsid w:val="00954D4A"/>
    <w:rsid w:val="0095636D"/>
    <w:rsid w:val="00956C19"/>
    <w:rsid w:val="00962274"/>
    <w:rsid w:val="00966356"/>
    <w:rsid w:val="00966872"/>
    <w:rsid w:val="009668CA"/>
    <w:rsid w:val="00966973"/>
    <w:rsid w:val="00967AB8"/>
    <w:rsid w:val="00970058"/>
    <w:rsid w:val="0097105F"/>
    <w:rsid w:val="00973B5E"/>
    <w:rsid w:val="00974D69"/>
    <w:rsid w:val="00976D22"/>
    <w:rsid w:val="00977130"/>
    <w:rsid w:val="00977879"/>
    <w:rsid w:val="0098053F"/>
    <w:rsid w:val="00980893"/>
    <w:rsid w:val="0098396A"/>
    <w:rsid w:val="0098542E"/>
    <w:rsid w:val="00985725"/>
    <w:rsid w:val="00986AB2"/>
    <w:rsid w:val="0099574D"/>
    <w:rsid w:val="00996BD4"/>
    <w:rsid w:val="0099794B"/>
    <w:rsid w:val="009A3CA0"/>
    <w:rsid w:val="009A4064"/>
    <w:rsid w:val="009A79F0"/>
    <w:rsid w:val="009B067B"/>
    <w:rsid w:val="009B0ED7"/>
    <w:rsid w:val="009B7267"/>
    <w:rsid w:val="009C183C"/>
    <w:rsid w:val="009C203B"/>
    <w:rsid w:val="009C5F9B"/>
    <w:rsid w:val="009D6665"/>
    <w:rsid w:val="009D6C49"/>
    <w:rsid w:val="009E1075"/>
    <w:rsid w:val="009E1559"/>
    <w:rsid w:val="009E4234"/>
    <w:rsid w:val="009E4DB5"/>
    <w:rsid w:val="009E5921"/>
    <w:rsid w:val="009F1288"/>
    <w:rsid w:val="009F23A6"/>
    <w:rsid w:val="009F26EE"/>
    <w:rsid w:val="009F2C3F"/>
    <w:rsid w:val="009F3636"/>
    <w:rsid w:val="009F38A8"/>
    <w:rsid w:val="009F390E"/>
    <w:rsid w:val="009F6716"/>
    <w:rsid w:val="009F6C13"/>
    <w:rsid w:val="009F748B"/>
    <w:rsid w:val="00A01A70"/>
    <w:rsid w:val="00A040E5"/>
    <w:rsid w:val="00A062B9"/>
    <w:rsid w:val="00A070FA"/>
    <w:rsid w:val="00A112BA"/>
    <w:rsid w:val="00A13642"/>
    <w:rsid w:val="00A144E3"/>
    <w:rsid w:val="00A14A56"/>
    <w:rsid w:val="00A163E9"/>
    <w:rsid w:val="00A16DDB"/>
    <w:rsid w:val="00A21C35"/>
    <w:rsid w:val="00A26792"/>
    <w:rsid w:val="00A26D27"/>
    <w:rsid w:val="00A27C48"/>
    <w:rsid w:val="00A3027D"/>
    <w:rsid w:val="00A307AB"/>
    <w:rsid w:val="00A34049"/>
    <w:rsid w:val="00A347B0"/>
    <w:rsid w:val="00A369B6"/>
    <w:rsid w:val="00A40D47"/>
    <w:rsid w:val="00A426A7"/>
    <w:rsid w:val="00A4355A"/>
    <w:rsid w:val="00A43587"/>
    <w:rsid w:val="00A439FF"/>
    <w:rsid w:val="00A43D7A"/>
    <w:rsid w:val="00A45C33"/>
    <w:rsid w:val="00A46301"/>
    <w:rsid w:val="00A502BB"/>
    <w:rsid w:val="00A5262D"/>
    <w:rsid w:val="00A559BC"/>
    <w:rsid w:val="00A55EB3"/>
    <w:rsid w:val="00A57C72"/>
    <w:rsid w:val="00A618FE"/>
    <w:rsid w:val="00A620D7"/>
    <w:rsid w:val="00A62937"/>
    <w:rsid w:val="00A64147"/>
    <w:rsid w:val="00A65B60"/>
    <w:rsid w:val="00A66FA2"/>
    <w:rsid w:val="00A74D7F"/>
    <w:rsid w:val="00A75C66"/>
    <w:rsid w:val="00A77C16"/>
    <w:rsid w:val="00A80633"/>
    <w:rsid w:val="00A8063E"/>
    <w:rsid w:val="00A816B6"/>
    <w:rsid w:val="00A85D17"/>
    <w:rsid w:val="00A862A9"/>
    <w:rsid w:val="00A9370B"/>
    <w:rsid w:val="00A96827"/>
    <w:rsid w:val="00AA07B2"/>
    <w:rsid w:val="00AA0B94"/>
    <w:rsid w:val="00AA1C06"/>
    <w:rsid w:val="00AA4D04"/>
    <w:rsid w:val="00AA7946"/>
    <w:rsid w:val="00AA7A75"/>
    <w:rsid w:val="00AA7FA5"/>
    <w:rsid w:val="00AB15B2"/>
    <w:rsid w:val="00AB2322"/>
    <w:rsid w:val="00AB2409"/>
    <w:rsid w:val="00AB3768"/>
    <w:rsid w:val="00AB5408"/>
    <w:rsid w:val="00AB5A26"/>
    <w:rsid w:val="00AB7756"/>
    <w:rsid w:val="00AB7D2A"/>
    <w:rsid w:val="00AB7F51"/>
    <w:rsid w:val="00AC17D7"/>
    <w:rsid w:val="00AD4988"/>
    <w:rsid w:val="00AD58E1"/>
    <w:rsid w:val="00AD61DB"/>
    <w:rsid w:val="00AD7226"/>
    <w:rsid w:val="00AE1CA3"/>
    <w:rsid w:val="00AE3C68"/>
    <w:rsid w:val="00AE420F"/>
    <w:rsid w:val="00AE5B93"/>
    <w:rsid w:val="00AE7DE6"/>
    <w:rsid w:val="00AF007B"/>
    <w:rsid w:val="00AF0719"/>
    <w:rsid w:val="00AF59B1"/>
    <w:rsid w:val="00AF5D7F"/>
    <w:rsid w:val="00B0009D"/>
    <w:rsid w:val="00B008F9"/>
    <w:rsid w:val="00B03FFA"/>
    <w:rsid w:val="00B058FA"/>
    <w:rsid w:val="00B1070C"/>
    <w:rsid w:val="00B10883"/>
    <w:rsid w:val="00B10FEB"/>
    <w:rsid w:val="00B12704"/>
    <w:rsid w:val="00B12C8B"/>
    <w:rsid w:val="00B13966"/>
    <w:rsid w:val="00B14D54"/>
    <w:rsid w:val="00B1587D"/>
    <w:rsid w:val="00B16397"/>
    <w:rsid w:val="00B17A75"/>
    <w:rsid w:val="00B23CC8"/>
    <w:rsid w:val="00B24848"/>
    <w:rsid w:val="00B2546C"/>
    <w:rsid w:val="00B25EC2"/>
    <w:rsid w:val="00B26BE1"/>
    <w:rsid w:val="00B313A7"/>
    <w:rsid w:val="00B31D28"/>
    <w:rsid w:val="00B32EFB"/>
    <w:rsid w:val="00B3686A"/>
    <w:rsid w:val="00B37237"/>
    <w:rsid w:val="00B408D7"/>
    <w:rsid w:val="00B40E1D"/>
    <w:rsid w:val="00B417E0"/>
    <w:rsid w:val="00B4285C"/>
    <w:rsid w:val="00B428C0"/>
    <w:rsid w:val="00B46FCB"/>
    <w:rsid w:val="00B470D5"/>
    <w:rsid w:val="00B51322"/>
    <w:rsid w:val="00B523D7"/>
    <w:rsid w:val="00B52B7F"/>
    <w:rsid w:val="00B53838"/>
    <w:rsid w:val="00B622DB"/>
    <w:rsid w:val="00B62BB1"/>
    <w:rsid w:val="00B6323F"/>
    <w:rsid w:val="00B66777"/>
    <w:rsid w:val="00B7077F"/>
    <w:rsid w:val="00B729A7"/>
    <w:rsid w:val="00B73436"/>
    <w:rsid w:val="00B73B6B"/>
    <w:rsid w:val="00B73FA6"/>
    <w:rsid w:val="00B740CC"/>
    <w:rsid w:val="00B77A51"/>
    <w:rsid w:val="00B8034A"/>
    <w:rsid w:val="00B80E0E"/>
    <w:rsid w:val="00B8118F"/>
    <w:rsid w:val="00B81A9A"/>
    <w:rsid w:val="00B905DD"/>
    <w:rsid w:val="00B93CB9"/>
    <w:rsid w:val="00B948E3"/>
    <w:rsid w:val="00B97E66"/>
    <w:rsid w:val="00BA00DC"/>
    <w:rsid w:val="00BA05F0"/>
    <w:rsid w:val="00BA18A6"/>
    <w:rsid w:val="00BA7F23"/>
    <w:rsid w:val="00BB79DE"/>
    <w:rsid w:val="00BC2421"/>
    <w:rsid w:val="00BC34B1"/>
    <w:rsid w:val="00BC4F63"/>
    <w:rsid w:val="00BC649D"/>
    <w:rsid w:val="00BC6D20"/>
    <w:rsid w:val="00BC7D0A"/>
    <w:rsid w:val="00BD1428"/>
    <w:rsid w:val="00BD2657"/>
    <w:rsid w:val="00BD418D"/>
    <w:rsid w:val="00BD48B0"/>
    <w:rsid w:val="00BD669F"/>
    <w:rsid w:val="00BE30A2"/>
    <w:rsid w:val="00BE5F53"/>
    <w:rsid w:val="00BE62AA"/>
    <w:rsid w:val="00BE7030"/>
    <w:rsid w:val="00BF0DE3"/>
    <w:rsid w:val="00BF0E90"/>
    <w:rsid w:val="00BF2785"/>
    <w:rsid w:val="00BF5529"/>
    <w:rsid w:val="00BF6D98"/>
    <w:rsid w:val="00C00FBC"/>
    <w:rsid w:val="00C0240B"/>
    <w:rsid w:val="00C02DDC"/>
    <w:rsid w:val="00C03361"/>
    <w:rsid w:val="00C07396"/>
    <w:rsid w:val="00C0788D"/>
    <w:rsid w:val="00C07DBF"/>
    <w:rsid w:val="00C1194C"/>
    <w:rsid w:val="00C11BB3"/>
    <w:rsid w:val="00C11D54"/>
    <w:rsid w:val="00C12B14"/>
    <w:rsid w:val="00C12E67"/>
    <w:rsid w:val="00C14247"/>
    <w:rsid w:val="00C14DBA"/>
    <w:rsid w:val="00C15ECC"/>
    <w:rsid w:val="00C16B3A"/>
    <w:rsid w:val="00C17115"/>
    <w:rsid w:val="00C202BC"/>
    <w:rsid w:val="00C23F91"/>
    <w:rsid w:val="00C24069"/>
    <w:rsid w:val="00C24C85"/>
    <w:rsid w:val="00C260FD"/>
    <w:rsid w:val="00C27EDB"/>
    <w:rsid w:val="00C30736"/>
    <w:rsid w:val="00C30898"/>
    <w:rsid w:val="00C319CA"/>
    <w:rsid w:val="00C326A0"/>
    <w:rsid w:val="00C33AE0"/>
    <w:rsid w:val="00C34DF2"/>
    <w:rsid w:val="00C34E25"/>
    <w:rsid w:val="00C3699D"/>
    <w:rsid w:val="00C36D5A"/>
    <w:rsid w:val="00C36EE4"/>
    <w:rsid w:val="00C42B89"/>
    <w:rsid w:val="00C433C9"/>
    <w:rsid w:val="00C44A79"/>
    <w:rsid w:val="00C45F17"/>
    <w:rsid w:val="00C52908"/>
    <w:rsid w:val="00C53909"/>
    <w:rsid w:val="00C53A0A"/>
    <w:rsid w:val="00C55893"/>
    <w:rsid w:val="00C566D2"/>
    <w:rsid w:val="00C574F9"/>
    <w:rsid w:val="00C61B8E"/>
    <w:rsid w:val="00C6259C"/>
    <w:rsid w:val="00C62C94"/>
    <w:rsid w:val="00C62D80"/>
    <w:rsid w:val="00C64D52"/>
    <w:rsid w:val="00C6765D"/>
    <w:rsid w:val="00C71C39"/>
    <w:rsid w:val="00C7747B"/>
    <w:rsid w:val="00C84FF0"/>
    <w:rsid w:val="00C8505F"/>
    <w:rsid w:val="00C851AC"/>
    <w:rsid w:val="00C92962"/>
    <w:rsid w:val="00C93356"/>
    <w:rsid w:val="00C9548C"/>
    <w:rsid w:val="00C9657C"/>
    <w:rsid w:val="00CA01B3"/>
    <w:rsid w:val="00CA07A5"/>
    <w:rsid w:val="00CA0AC3"/>
    <w:rsid w:val="00CA19F4"/>
    <w:rsid w:val="00CA4E4C"/>
    <w:rsid w:val="00CA6691"/>
    <w:rsid w:val="00CA765A"/>
    <w:rsid w:val="00CB036A"/>
    <w:rsid w:val="00CB2060"/>
    <w:rsid w:val="00CB3DD6"/>
    <w:rsid w:val="00CB6C60"/>
    <w:rsid w:val="00CC10F5"/>
    <w:rsid w:val="00CC2CF5"/>
    <w:rsid w:val="00CC65A4"/>
    <w:rsid w:val="00CC689C"/>
    <w:rsid w:val="00CC6909"/>
    <w:rsid w:val="00CD0E39"/>
    <w:rsid w:val="00CD1AFF"/>
    <w:rsid w:val="00CD2B94"/>
    <w:rsid w:val="00CD2C35"/>
    <w:rsid w:val="00CD5040"/>
    <w:rsid w:val="00CD658D"/>
    <w:rsid w:val="00CD7E5C"/>
    <w:rsid w:val="00CD7FF5"/>
    <w:rsid w:val="00CE08C1"/>
    <w:rsid w:val="00CE0C71"/>
    <w:rsid w:val="00CE223F"/>
    <w:rsid w:val="00CE35DC"/>
    <w:rsid w:val="00CE55F0"/>
    <w:rsid w:val="00CE71C3"/>
    <w:rsid w:val="00CE7606"/>
    <w:rsid w:val="00CE7BC5"/>
    <w:rsid w:val="00CF301F"/>
    <w:rsid w:val="00CF3C4D"/>
    <w:rsid w:val="00CF5FFD"/>
    <w:rsid w:val="00CF6037"/>
    <w:rsid w:val="00D0136E"/>
    <w:rsid w:val="00D01ABB"/>
    <w:rsid w:val="00D0246B"/>
    <w:rsid w:val="00D02C64"/>
    <w:rsid w:val="00D05D16"/>
    <w:rsid w:val="00D07CB7"/>
    <w:rsid w:val="00D110DF"/>
    <w:rsid w:val="00D11408"/>
    <w:rsid w:val="00D11EAB"/>
    <w:rsid w:val="00D12F28"/>
    <w:rsid w:val="00D13D81"/>
    <w:rsid w:val="00D21017"/>
    <w:rsid w:val="00D21590"/>
    <w:rsid w:val="00D230AD"/>
    <w:rsid w:val="00D2418F"/>
    <w:rsid w:val="00D24205"/>
    <w:rsid w:val="00D26D18"/>
    <w:rsid w:val="00D27081"/>
    <w:rsid w:val="00D303B5"/>
    <w:rsid w:val="00D316D2"/>
    <w:rsid w:val="00D32F53"/>
    <w:rsid w:val="00D34003"/>
    <w:rsid w:val="00D36D6B"/>
    <w:rsid w:val="00D37546"/>
    <w:rsid w:val="00D37C0B"/>
    <w:rsid w:val="00D4064D"/>
    <w:rsid w:val="00D41009"/>
    <w:rsid w:val="00D427D7"/>
    <w:rsid w:val="00D42B8B"/>
    <w:rsid w:val="00D52224"/>
    <w:rsid w:val="00D52FF3"/>
    <w:rsid w:val="00D5507E"/>
    <w:rsid w:val="00D550CD"/>
    <w:rsid w:val="00D5513A"/>
    <w:rsid w:val="00D5617C"/>
    <w:rsid w:val="00D5670E"/>
    <w:rsid w:val="00D57414"/>
    <w:rsid w:val="00D57996"/>
    <w:rsid w:val="00D616EE"/>
    <w:rsid w:val="00D6262C"/>
    <w:rsid w:val="00D65016"/>
    <w:rsid w:val="00D666AD"/>
    <w:rsid w:val="00D67878"/>
    <w:rsid w:val="00D709D2"/>
    <w:rsid w:val="00D72E76"/>
    <w:rsid w:val="00D73B07"/>
    <w:rsid w:val="00D74547"/>
    <w:rsid w:val="00D746B0"/>
    <w:rsid w:val="00D811E3"/>
    <w:rsid w:val="00D822FE"/>
    <w:rsid w:val="00D8412C"/>
    <w:rsid w:val="00D8461A"/>
    <w:rsid w:val="00D8634A"/>
    <w:rsid w:val="00D9022B"/>
    <w:rsid w:val="00D91065"/>
    <w:rsid w:val="00D917C0"/>
    <w:rsid w:val="00D92E74"/>
    <w:rsid w:val="00D94646"/>
    <w:rsid w:val="00D94D57"/>
    <w:rsid w:val="00D95755"/>
    <w:rsid w:val="00D96C84"/>
    <w:rsid w:val="00D97D62"/>
    <w:rsid w:val="00D97DCC"/>
    <w:rsid w:val="00DA2D38"/>
    <w:rsid w:val="00DA3510"/>
    <w:rsid w:val="00DA540A"/>
    <w:rsid w:val="00DA66BA"/>
    <w:rsid w:val="00DB105E"/>
    <w:rsid w:val="00DB334D"/>
    <w:rsid w:val="00DB4D63"/>
    <w:rsid w:val="00DB5529"/>
    <w:rsid w:val="00DB5FAA"/>
    <w:rsid w:val="00DB638B"/>
    <w:rsid w:val="00DC00AB"/>
    <w:rsid w:val="00DC058C"/>
    <w:rsid w:val="00DC1B23"/>
    <w:rsid w:val="00DC4403"/>
    <w:rsid w:val="00DD1CCE"/>
    <w:rsid w:val="00DD5E0C"/>
    <w:rsid w:val="00DD6AE2"/>
    <w:rsid w:val="00DE2299"/>
    <w:rsid w:val="00DE4F55"/>
    <w:rsid w:val="00DE69A9"/>
    <w:rsid w:val="00DE7287"/>
    <w:rsid w:val="00DF2F85"/>
    <w:rsid w:val="00DF3BE8"/>
    <w:rsid w:val="00DF49A1"/>
    <w:rsid w:val="00DF6D6E"/>
    <w:rsid w:val="00DF6F6F"/>
    <w:rsid w:val="00E001D9"/>
    <w:rsid w:val="00E00469"/>
    <w:rsid w:val="00E0089E"/>
    <w:rsid w:val="00E011CA"/>
    <w:rsid w:val="00E0264C"/>
    <w:rsid w:val="00E02B65"/>
    <w:rsid w:val="00E070A2"/>
    <w:rsid w:val="00E07736"/>
    <w:rsid w:val="00E12792"/>
    <w:rsid w:val="00E12B1D"/>
    <w:rsid w:val="00E1562C"/>
    <w:rsid w:val="00E15819"/>
    <w:rsid w:val="00E172C2"/>
    <w:rsid w:val="00E20528"/>
    <w:rsid w:val="00E22F6F"/>
    <w:rsid w:val="00E313E6"/>
    <w:rsid w:val="00E33A7F"/>
    <w:rsid w:val="00E34792"/>
    <w:rsid w:val="00E3486D"/>
    <w:rsid w:val="00E3585C"/>
    <w:rsid w:val="00E361C0"/>
    <w:rsid w:val="00E4104B"/>
    <w:rsid w:val="00E41EDE"/>
    <w:rsid w:val="00E426A2"/>
    <w:rsid w:val="00E4599D"/>
    <w:rsid w:val="00E471C9"/>
    <w:rsid w:val="00E47595"/>
    <w:rsid w:val="00E529D7"/>
    <w:rsid w:val="00E52B61"/>
    <w:rsid w:val="00E53188"/>
    <w:rsid w:val="00E54AF4"/>
    <w:rsid w:val="00E57496"/>
    <w:rsid w:val="00E60310"/>
    <w:rsid w:val="00E603FD"/>
    <w:rsid w:val="00E607D1"/>
    <w:rsid w:val="00E61109"/>
    <w:rsid w:val="00E620B6"/>
    <w:rsid w:val="00E623D1"/>
    <w:rsid w:val="00E625F2"/>
    <w:rsid w:val="00E6274A"/>
    <w:rsid w:val="00E67054"/>
    <w:rsid w:val="00E75C1C"/>
    <w:rsid w:val="00E75F16"/>
    <w:rsid w:val="00E7782A"/>
    <w:rsid w:val="00E81027"/>
    <w:rsid w:val="00E81AF3"/>
    <w:rsid w:val="00E83511"/>
    <w:rsid w:val="00E90D6A"/>
    <w:rsid w:val="00E90D80"/>
    <w:rsid w:val="00E94153"/>
    <w:rsid w:val="00E94664"/>
    <w:rsid w:val="00E94800"/>
    <w:rsid w:val="00E97777"/>
    <w:rsid w:val="00E97808"/>
    <w:rsid w:val="00EA1898"/>
    <w:rsid w:val="00EA45C3"/>
    <w:rsid w:val="00EA4B86"/>
    <w:rsid w:val="00EA5C72"/>
    <w:rsid w:val="00EA5FCB"/>
    <w:rsid w:val="00EA7954"/>
    <w:rsid w:val="00EA7EA8"/>
    <w:rsid w:val="00EB271B"/>
    <w:rsid w:val="00EB3CA5"/>
    <w:rsid w:val="00EB4EB7"/>
    <w:rsid w:val="00EB6A91"/>
    <w:rsid w:val="00EB71A9"/>
    <w:rsid w:val="00EC33BB"/>
    <w:rsid w:val="00EC39E5"/>
    <w:rsid w:val="00EC3E48"/>
    <w:rsid w:val="00EC4DF7"/>
    <w:rsid w:val="00EC5CE0"/>
    <w:rsid w:val="00EC6648"/>
    <w:rsid w:val="00ED11A9"/>
    <w:rsid w:val="00ED3D47"/>
    <w:rsid w:val="00ED42FE"/>
    <w:rsid w:val="00ED4424"/>
    <w:rsid w:val="00ED53F4"/>
    <w:rsid w:val="00EE0F6A"/>
    <w:rsid w:val="00EE18A2"/>
    <w:rsid w:val="00EE280C"/>
    <w:rsid w:val="00EE282A"/>
    <w:rsid w:val="00EE28ED"/>
    <w:rsid w:val="00EE4FE2"/>
    <w:rsid w:val="00EE54F3"/>
    <w:rsid w:val="00EE6A81"/>
    <w:rsid w:val="00EF06F3"/>
    <w:rsid w:val="00EF1C0C"/>
    <w:rsid w:val="00EF1EE7"/>
    <w:rsid w:val="00EF6E72"/>
    <w:rsid w:val="00F0005B"/>
    <w:rsid w:val="00F006D6"/>
    <w:rsid w:val="00F021BE"/>
    <w:rsid w:val="00F02A86"/>
    <w:rsid w:val="00F0690A"/>
    <w:rsid w:val="00F159B1"/>
    <w:rsid w:val="00F1620D"/>
    <w:rsid w:val="00F163BB"/>
    <w:rsid w:val="00F17A1F"/>
    <w:rsid w:val="00F235EE"/>
    <w:rsid w:val="00F307B7"/>
    <w:rsid w:val="00F3317D"/>
    <w:rsid w:val="00F33B01"/>
    <w:rsid w:val="00F47C02"/>
    <w:rsid w:val="00F51335"/>
    <w:rsid w:val="00F51FF4"/>
    <w:rsid w:val="00F52147"/>
    <w:rsid w:val="00F52C08"/>
    <w:rsid w:val="00F53610"/>
    <w:rsid w:val="00F54BE1"/>
    <w:rsid w:val="00F61AFC"/>
    <w:rsid w:val="00F61C74"/>
    <w:rsid w:val="00F62935"/>
    <w:rsid w:val="00F652F7"/>
    <w:rsid w:val="00F710E8"/>
    <w:rsid w:val="00F711D4"/>
    <w:rsid w:val="00F71A89"/>
    <w:rsid w:val="00F722E5"/>
    <w:rsid w:val="00F741DB"/>
    <w:rsid w:val="00F74BD1"/>
    <w:rsid w:val="00F7505B"/>
    <w:rsid w:val="00F760B9"/>
    <w:rsid w:val="00F77A24"/>
    <w:rsid w:val="00F81C8D"/>
    <w:rsid w:val="00F84C5F"/>
    <w:rsid w:val="00F855A9"/>
    <w:rsid w:val="00F87970"/>
    <w:rsid w:val="00F87997"/>
    <w:rsid w:val="00F879E0"/>
    <w:rsid w:val="00F90550"/>
    <w:rsid w:val="00F90694"/>
    <w:rsid w:val="00F91A22"/>
    <w:rsid w:val="00F92217"/>
    <w:rsid w:val="00F93AC5"/>
    <w:rsid w:val="00F94596"/>
    <w:rsid w:val="00F9553B"/>
    <w:rsid w:val="00FA0CFC"/>
    <w:rsid w:val="00FA2A80"/>
    <w:rsid w:val="00FA45A4"/>
    <w:rsid w:val="00FA5BF7"/>
    <w:rsid w:val="00FA6585"/>
    <w:rsid w:val="00FB15A5"/>
    <w:rsid w:val="00FB2936"/>
    <w:rsid w:val="00FB6011"/>
    <w:rsid w:val="00FB6CE3"/>
    <w:rsid w:val="00FC02FB"/>
    <w:rsid w:val="00FC22F7"/>
    <w:rsid w:val="00FC29EC"/>
    <w:rsid w:val="00FC4E4A"/>
    <w:rsid w:val="00FC5D52"/>
    <w:rsid w:val="00FC6A6F"/>
    <w:rsid w:val="00FC6FE8"/>
    <w:rsid w:val="00FD1FEE"/>
    <w:rsid w:val="00FD3CF8"/>
    <w:rsid w:val="00FD3F58"/>
    <w:rsid w:val="00FD72C8"/>
    <w:rsid w:val="00FD7962"/>
    <w:rsid w:val="00FE4F34"/>
    <w:rsid w:val="00FE62C3"/>
    <w:rsid w:val="00FE72EC"/>
    <w:rsid w:val="00FF0C0B"/>
    <w:rsid w:val="00FF10C7"/>
    <w:rsid w:val="00FF1F5D"/>
    <w:rsid w:val="00FF24FE"/>
    <w:rsid w:val="00FF3F9B"/>
    <w:rsid w:val="00FF4B88"/>
    <w:rsid w:val="00FF4C70"/>
    <w:rsid w:val="00FF5F79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;"/>
  <w15:docId w15:val="{B29AE006-0BE3-41BC-9FFE-7A3ACD1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10" w:qFormat="1"/>
    <w:lsdException w:name="heading 3" w:uiPriority="1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4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0A01"/>
    <w:pPr>
      <w:suppressAutoHyphens/>
      <w:spacing w:line="280" w:lineRule="atLeast"/>
    </w:pPr>
    <w:rPr>
      <w:sz w:val="22"/>
      <w:szCs w:val="22"/>
      <w14:ligatures w14:val="standard"/>
      <w14:numForm w14:val="oldStyl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4C62"/>
    <w:pPr>
      <w:keepNext/>
      <w:keepLines/>
      <w:pageBreakBefore/>
      <w:spacing w:after="240" w:line="280" w:lineRule="exact"/>
      <w:outlineLvl w:val="0"/>
    </w:pPr>
    <w:rPr>
      <w:rFonts w:ascii="HelveticaNeueLT Pro 95 Blk" w:hAnsi="HelveticaNeueLT Pro 95 Blk"/>
      <w:sz w:val="32"/>
    </w:rPr>
  </w:style>
  <w:style w:type="paragraph" w:styleId="berschrift2">
    <w:name w:val="heading 2"/>
    <w:basedOn w:val="berschrift1"/>
    <w:next w:val="Standard"/>
    <w:link w:val="berschrift2Zchn"/>
    <w:uiPriority w:val="10"/>
    <w:qFormat/>
    <w:rsid w:val="00D6262C"/>
    <w:p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11"/>
    <w:qFormat/>
    <w:rsid w:val="00D6262C"/>
    <w:pPr>
      <w:pageBreakBefore w:val="0"/>
      <w:spacing w:before="480"/>
      <w:outlineLvl w:val="2"/>
    </w:pPr>
    <w:rPr>
      <w:sz w:val="22"/>
    </w:rPr>
  </w:style>
  <w:style w:type="paragraph" w:styleId="berschrift4">
    <w:name w:val="heading 4"/>
    <w:basedOn w:val="berschrift3"/>
    <w:next w:val="Standard"/>
    <w:semiHidden/>
    <w:qFormat/>
    <w:rsid w:val="006F0E83"/>
    <w:pPr>
      <w:outlineLvl w:val="3"/>
    </w:pPr>
  </w:style>
  <w:style w:type="paragraph" w:styleId="berschrift5">
    <w:name w:val="heading 5"/>
    <w:basedOn w:val="berschrift4"/>
    <w:next w:val="Standard"/>
    <w:semiHidden/>
    <w:qFormat/>
    <w:rsid w:val="006F0E83"/>
    <w:pPr>
      <w:outlineLvl w:val="4"/>
    </w:pPr>
    <w:rPr>
      <w:bCs/>
    </w:rPr>
  </w:style>
  <w:style w:type="paragraph" w:styleId="berschrift6">
    <w:name w:val="heading 6"/>
    <w:basedOn w:val="berschrift5"/>
    <w:next w:val="Standard"/>
    <w:semiHidden/>
    <w:qFormat/>
    <w:rsid w:val="006F0E83"/>
    <w:pPr>
      <w:outlineLvl w:val="5"/>
    </w:pPr>
  </w:style>
  <w:style w:type="paragraph" w:styleId="berschrift7">
    <w:name w:val="heading 7"/>
    <w:basedOn w:val="Standard"/>
    <w:next w:val="Standard"/>
    <w:link w:val="berschrift7Zchn"/>
    <w:semiHidden/>
    <w:qFormat/>
    <w:rsid w:val="004D1276"/>
    <w:pPr>
      <w:tabs>
        <w:tab w:val="num" w:pos="2753"/>
      </w:tabs>
      <w:suppressAutoHyphens w:val="0"/>
      <w:spacing w:before="240" w:after="144" w:line="288" w:lineRule="atLeast"/>
      <w:ind w:left="2393" w:hanging="1080"/>
      <w:outlineLvl w:val="6"/>
    </w:pPr>
    <w:rPr>
      <w:rFonts w:ascii="Arial" w:hAnsi="Arial"/>
      <w:szCs w:val="20"/>
      <w:lang w:val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4D1276"/>
    <w:pPr>
      <w:tabs>
        <w:tab w:val="num" w:pos="3113"/>
      </w:tabs>
      <w:suppressAutoHyphens w:val="0"/>
      <w:spacing w:before="240" w:after="144" w:line="288" w:lineRule="atLeast"/>
      <w:ind w:left="2897" w:hanging="1224"/>
      <w:outlineLvl w:val="7"/>
    </w:pPr>
    <w:rPr>
      <w:rFonts w:ascii="Arial" w:hAnsi="Arial"/>
      <w:i/>
      <w:szCs w:val="20"/>
      <w:lang w:val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4D1276"/>
    <w:pPr>
      <w:tabs>
        <w:tab w:val="num" w:pos="3833"/>
      </w:tabs>
      <w:suppressAutoHyphens w:val="0"/>
      <w:spacing w:before="240" w:after="144" w:line="288" w:lineRule="atLeast"/>
      <w:ind w:left="3473" w:hanging="1440"/>
      <w:outlineLvl w:val="8"/>
    </w:pPr>
    <w:rPr>
      <w:rFonts w:ascii="Arial" w:hAnsi="Arial"/>
      <w:b/>
      <w:i/>
      <w:sz w:val="18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84C62"/>
    <w:rPr>
      <w:rFonts w:ascii="HelveticaNeueLT Pro 95 Blk" w:hAnsi="HelveticaNeueLT Pro 95 Blk"/>
      <w:sz w:val="32"/>
      <w:szCs w:val="22"/>
    </w:rPr>
  </w:style>
  <w:style w:type="character" w:customStyle="1" w:styleId="berschrift2Zchn">
    <w:name w:val="Überschrift 2 Zchn"/>
    <w:link w:val="berschrift2"/>
    <w:uiPriority w:val="10"/>
    <w:rsid w:val="00D6262C"/>
    <w:rPr>
      <w:rFonts w:ascii="HelveticaNeueLT Pro 95 Blk" w:hAnsi="HelveticaNeueLT Pro 95 Blk"/>
      <w:sz w:val="32"/>
      <w:szCs w:val="22"/>
    </w:rPr>
  </w:style>
  <w:style w:type="character" w:customStyle="1" w:styleId="berschrift3Zchn">
    <w:name w:val="Überschrift 3 Zchn"/>
    <w:link w:val="berschrift3"/>
    <w:uiPriority w:val="11"/>
    <w:rsid w:val="00D6262C"/>
    <w:rPr>
      <w:rFonts w:ascii="HelveticaNeueLT Pro 95 Blk" w:hAnsi="HelveticaNeueLT Pro 95 Blk"/>
      <w:sz w:val="22"/>
      <w:szCs w:val="22"/>
    </w:rPr>
  </w:style>
  <w:style w:type="paragraph" w:styleId="Kopfzeile">
    <w:name w:val="header"/>
    <w:basedOn w:val="Standard"/>
    <w:link w:val="KopfzeileZchn"/>
    <w:uiPriority w:val="49"/>
    <w:rsid w:val="00D316D2"/>
    <w:pPr>
      <w:widowControl w:val="0"/>
    </w:pPr>
    <w:rPr>
      <w:rFonts w:ascii="HelveticaNeueLT Pro 55 Roman" w:hAnsi="HelveticaNeueLT Pro 55 Roman"/>
      <w:sz w:val="16"/>
    </w:rPr>
  </w:style>
  <w:style w:type="character" w:customStyle="1" w:styleId="KopfzeileZchn">
    <w:name w:val="Kopfzeile Zchn"/>
    <w:link w:val="Kopfzeile"/>
    <w:uiPriority w:val="49"/>
    <w:rsid w:val="00D316D2"/>
    <w:rPr>
      <w:rFonts w:ascii="HelveticaNeueLT Pro 55 Roman" w:hAnsi="HelveticaNeueLT Pro 55 Roman"/>
      <w:color w:val="000000"/>
      <w:sz w:val="16"/>
      <w:szCs w:val="22"/>
    </w:rPr>
  </w:style>
  <w:style w:type="paragraph" w:styleId="Fuzeile">
    <w:name w:val="footer"/>
    <w:basedOn w:val="Standard"/>
    <w:link w:val="FuzeileZchn"/>
    <w:uiPriority w:val="49"/>
    <w:rsid w:val="00D316D2"/>
    <w:pPr>
      <w:tabs>
        <w:tab w:val="right" w:pos="9072"/>
      </w:tabs>
      <w:spacing w:line="220" w:lineRule="atLeast"/>
    </w:pPr>
    <w:rPr>
      <w:rFonts w:ascii="HelveticaNeueLT Pro 55 Roman" w:hAnsi="HelveticaNeueLT Pro 55 Roman"/>
      <w:sz w:val="16"/>
    </w:rPr>
  </w:style>
  <w:style w:type="character" w:customStyle="1" w:styleId="FuzeileZchn">
    <w:name w:val="Fußzeile Zchn"/>
    <w:link w:val="Fuzeile"/>
    <w:uiPriority w:val="49"/>
    <w:rsid w:val="00D316D2"/>
    <w:rPr>
      <w:rFonts w:ascii="HelveticaNeueLT Pro 55 Roman" w:hAnsi="HelveticaNeueLT Pro 55 Roman"/>
      <w:color w:val="000000"/>
      <w:sz w:val="16"/>
      <w:szCs w:val="22"/>
    </w:rPr>
  </w:style>
  <w:style w:type="paragraph" w:customStyle="1" w:styleId="Punkt">
    <w:name w:val="Punkt"/>
    <w:basedOn w:val="Standard"/>
    <w:link w:val="PunktZchn"/>
    <w:qFormat/>
    <w:rsid w:val="00F879E0"/>
    <w:pPr>
      <w:keepLines/>
      <w:numPr>
        <w:numId w:val="1"/>
      </w:numPr>
      <w:spacing w:before="120" w:after="120"/>
      <w:ind w:left="567" w:hanging="425"/>
    </w:pPr>
  </w:style>
  <w:style w:type="character" w:customStyle="1" w:styleId="PunktZchn">
    <w:name w:val="Punkt Zchn"/>
    <w:link w:val="Punkt"/>
    <w:rsid w:val="0008040B"/>
    <w:rPr>
      <w:sz w:val="22"/>
      <w:szCs w:val="22"/>
      <w14:ligatures w14:val="standard"/>
      <w14:numForm w14:val="oldStyle"/>
    </w:rPr>
  </w:style>
  <w:style w:type="paragraph" w:styleId="Verzeichnis2">
    <w:name w:val="toc 2"/>
    <w:basedOn w:val="Standard"/>
    <w:next w:val="Standard"/>
    <w:autoRedefine/>
    <w:semiHidden/>
    <w:rsid w:val="001A7840"/>
    <w:pPr>
      <w:tabs>
        <w:tab w:val="right" w:pos="9498"/>
      </w:tabs>
      <w:ind w:left="284"/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rsid w:val="00966973"/>
    <w:pPr>
      <w:tabs>
        <w:tab w:val="right" w:pos="6816"/>
      </w:tabs>
      <w:spacing w:before="60" w:after="60"/>
      <w:ind w:left="1134"/>
    </w:pPr>
    <w:rPr>
      <w:noProof/>
      <w:szCs w:val="24"/>
    </w:rPr>
  </w:style>
  <w:style w:type="paragraph" w:styleId="Verzeichnis3">
    <w:name w:val="toc 3"/>
    <w:basedOn w:val="Standard"/>
    <w:next w:val="Standard"/>
    <w:autoRedefine/>
    <w:semiHidden/>
    <w:pPr>
      <w:spacing w:line="240" w:lineRule="auto"/>
      <w:ind w:left="480"/>
    </w:pPr>
    <w:rPr>
      <w:szCs w:val="24"/>
    </w:rPr>
  </w:style>
  <w:style w:type="paragraph" w:styleId="Verzeichnis4">
    <w:name w:val="toc 4"/>
    <w:basedOn w:val="Standard"/>
    <w:next w:val="Standard"/>
    <w:autoRedefine/>
    <w:semiHidden/>
    <w:pPr>
      <w:spacing w:line="240" w:lineRule="auto"/>
      <w:ind w:left="720"/>
    </w:pPr>
    <w:rPr>
      <w:szCs w:val="24"/>
    </w:rPr>
  </w:style>
  <w:style w:type="paragraph" w:styleId="Verzeichnis5">
    <w:name w:val="toc 5"/>
    <w:basedOn w:val="Standard"/>
    <w:next w:val="Standard"/>
    <w:autoRedefine/>
    <w:semiHidden/>
    <w:pPr>
      <w:spacing w:line="240" w:lineRule="auto"/>
      <w:ind w:left="960"/>
    </w:pPr>
    <w:rPr>
      <w:szCs w:val="24"/>
    </w:rPr>
  </w:style>
  <w:style w:type="paragraph" w:styleId="Verzeichnis6">
    <w:name w:val="toc 6"/>
    <w:basedOn w:val="Standard"/>
    <w:next w:val="Standard"/>
    <w:autoRedefine/>
    <w:semiHidden/>
    <w:pPr>
      <w:spacing w:line="240" w:lineRule="auto"/>
      <w:ind w:left="1200"/>
    </w:pPr>
    <w:rPr>
      <w:szCs w:val="24"/>
    </w:rPr>
  </w:style>
  <w:style w:type="paragraph" w:styleId="Verzeichnis7">
    <w:name w:val="toc 7"/>
    <w:basedOn w:val="Standard"/>
    <w:next w:val="Standard"/>
    <w:autoRedefine/>
    <w:semiHidden/>
    <w:pPr>
      <w:spacing w:line="240" w:lineRule="auto"/>
      <w:ind w:left="1440"/>
    </w:pPr>
    <w:rPr>
      <w:szCs w:val="24"/>
    </w:rPr>
  </w:style>
  <w:style w:type="paragraph" w:styleId="Verzeichnis8">
    <w:name w:val="toc 8"/>
    <w:basedOn w:val="Standard"/>
    <w:next w:val="Standard"/>
    <w:autoRedefine/>
    <w:semiHidden/>
    <w:pPr>
      <w:spacing w:line="240" w:lineRule="auto"/>
      <w:ind w:left="1680"/>
    </w:pPr>
    <w:rPr>
      <w:szCs w:val="24"/>
    </w:rPr>
  </w:style>
  <w:style w:type="paragraph" w:styleId="Verzeichnis9">
    <w:name w:val="toc 9"/>
    <w:basedOn w:val="Standard"/>
    <w:next w:val="Standard"/>
    <w:autoRedefine/>
    <w:semiHidden/>
    <w:pPr>
      <w:spacing w:line="240" w:lineRule="auto"/>
      <w:ind w:left="1920"/>
    </w:pPr>
    <w:rPr>
      <w:szCs w:val="24"/>
    </w:rPr>
  </w:style>
  <w:style w:type="character" w:styleId="Seitenzahl">
    <w:name w:val="page number"/>
    <w:basedOn w:val="Absatz-Standardschriftart"/>
    <w:semiHidden/>
    <w:rsid w:val="008732EE"/>
  </w:style>
  <w:style w:type="character" w:styleId="Funotenzeichen">
    <w:name w:val="footnote reference"/>
    <w:semiHidden/>
    <w:rsid w:val="008E76CC"/>
    <w:rPr>
      <w:vertAlign w:val="superscript"/>
    </w:rPr>
  </w:style>
  <w:style w:type="paragraph" w:styleId="Funotentext">
    <w:name w:val="footnote text"/>
    <w:basedOn w:val="Standard"/>
    <w:semiHidden/>
    <w:rsid w:val="00DF49A1"/>
    <w:pPr>
      <w:ind w:left="567" w:hanging="567"/>
    </w:pPr>
    <w:rPr>
      <w:sz w:val="18"/>
    </w:rPr>
  </w:style>
  <w:style w:type="paragraph" w:customStyle="1" w:styleId="Aufgabe">
    <w:name w:val="Aufgabe"/>
    <w:basedOn w:val="Standard"/>
    <w:link w:val="AufgabeZchn"/>
    <w:uiPriority w:val="2"/>
    <w:qFormat/>
    <w:rsid w:val="00ED3D47"/>
    <w:pPr>
      <w:keepLines/>
      <w:tabs>
        <w:tab w:val="left" w:pos="1134"/>
        <w:tab w:val="left" w:pos="5103"/>
        <w:tab w:val="left" w:pos="5670"/>
        <w:tab w:val="right" w:pos="9072"/>
      </w:tabs>
      <w:spacing w:before="360" w:after="360"/>
      <w:ind w:left="567" w:hanging="567"/>
    </w:pPr>
  </w:style>
  <w:style w:type="character" w:customStyle="1" w:styleId="AufgabeZchn">
    <w:name w:val="Aufgabe Zchn"/>
    <w:link w:val="Aufgabe"/>
    <w:uiPriority w:val="2"/>
    <w:rsid w:val="00ED3D47"/>
    <w:rPr>
      <w:sz w:val="22"/>
      <w:szCs w:val="22"/>
      <w14:numForm w14:val="oldStyle"/>
    </w:rPr>
  </w:style>
  <w:style w:type="paragraph" w:customStyle="1" w:styleId="AufgabenLsungen">
    <w:name w:val="AufgabenLösungen"/>
    <w:basedOn w:val="Standard"/>
    <w:semiHidden/>
    <w:rsid w:val="00D811E3"/>
    <w:pPr>
      <w:tabs>
        <w:tab w:val="right" w:pos="284"/>
        <w:tab w:val="left" w:pos="709"/>
        <w:tab w:val="left" w:pos="2835"/>
        <w:tab w:val="left" w:pos="4962"/>
        <w:tab w:val="left" w:pos="7088"/>
      </w:tabs>
      <w:spacing w:line="340" w:lineRule="atLeast"/>
      <w:ind w:left="709" w:hanging="709"/>
    </w:pPr>
    <w:rPr>
      <w:rFonts w:ascii="Times New Roman" w:hAnsi="Times New Roman"/>
      <w:kern w:val="22"/>
    </w:rPr>
  </w:style>
  <w:style w:type="paragraph" w:customStyle="1" w:styleId="Aufgaben2Spalten">
    <w:name w:val="Aufgaben2Spalten"/>
    <w:basedOn w:val="Standard"/>
    <w:semiHidden/>
    <w:rsid w:val="00D811E3"/>
    <w:pPr>
      <w:spacing w:line="440" w:lineRule="atLeast"/>
      <w:ind w:left="567" w:hanging="567"/>
    </w:pPr>
    <w:rPr>
      <w:rFonts w:ascii="Times New Roman" w:hAnsi="Times New Roman"/>
      <w:kern w:val="22"/>
    </w:rPr>
  </w:style>
  <w:style w:type="table" w:styleId="Tabellenraster">
    <w:name w:val="Table Grid"/>
    <w:basedOn w:val="NormaleTabelle"/>
    <w:semiHidden/>
    <w:rsid w:val="00D811E3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ssnotentext">
    <w:name w:val="Fussnotentext"/>
    <w:basedOn w:val="Standard"/>
    <w:uiPriority w:val="14"/>
    <w:rsid w:val="00911EB3"/>
    <w:pPr>
      <w:spacing w:line="180" w:lineRule="exact"/>
      <w:ind w:left="567" w:hanging="567"/>
    </w:pPr>
    <w:rPr>
      <w:sz w:val="18"/>
      <w:szCs w:val="18"/>
    </w:rPr>
  </w:style>
  <w:style w:type="paragraph" w:customStyle="1" w:styleId="Formatvorlage1">
    <w:name w:val="Formatvorlage1"/>
    <w:basedOn w:val="berschrift1"/>
    <w:uiPriority w:val="14"/>
    <w:semiHidden/>
    <w:qFormat/>
    <w:rsid w:val="001579F2"/>
  </w:style>
  <w:style w:type="paragraph" w:styleId="Titel">
    <w:name w:val="Title"/>
    <w:basedOn w:val="Standard"/>
    <w:next w:val="Standard"/>
    <w:link w:val="TitelZchn"/>
    <w:qFormat/>
    <w:rsid w:val="00F0005B"/>
    <w:pPr>
      <w:spacing w:before="5000" w:after="960"/>
      <w:ind w:left="851"/>
      <w:contextualSpacing/>
    </w:pPr>
    <w:rPr>
      <w:rFonts w:ascii="HelveticaNeueLT Pro 95 Blk" w:hAnsi="HelveticaNeueLT Pro 95 Blk"/>
      <w:spacing w:val="-10"/>
      <w:kern w:val="28"/>
      <w:sz w:val="52"/>
      <w:szCs w:val="56"/>
    </w:rPr>
  </w:style>
  <w:style w:type="character" w:customStyle="1" w:styleId="TitelZchn">
    <w:name w:val="Titel Zchn"/>
    <w:link w:val="Titel"/>
    <w:rsid w:val="00F0005B"/>
    <w:rPr>
      <w:rFonts w:ascii="HelveticaNeueLT Pro 95 Blk" w:hAnsi="HelveticaNeueLT Pro 95 Blk"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semiHidden/>
    <w:qFormat/>
    <w:rsid w:val="0040542C"/>
    <w:pPr>
      <w:numPr>
        <w:ilvl w:val="1"/>
      </w:numPr>
      <w:ind w:left="2835"/>
    </w:pPr>
    <w:rPr>
      <w:spacing w:val="15"/>
      <w:sz w:val="36"/>
    </w:rPr>
  </w:style>
  <w:style w:type="character" w:customStyle="1" w:styleId="UntertitelZchn">
    <w:name w:val="Untertitel Zchn"/>
    <w:link w:val="Untertitel"/>
    <w:semiHidden/>
    <w:rsid w:val="00D65016"/>
    <w:rPr>
      <w:rFonts w:ascii="Calibri" w:eastAsia="Times New Roman" w:hAnsi="Calibri" w:cs="Times New Roman"/>
      <w:spacing w:val="15"/>
      <w:sz w:val="36"/>
    </w:rPr>
  </w:style>
  <w:style w:type="paragraph" w:customStyle="1" w:styleId="Titelblatt">
    <w:name w:val="Titelblatt"/>
    <w:basedOn w:val="Standard"/>
    <w:rsid w:val="00A070FA"/>
    <w:pPr>
      <w:tabs>
        <w:tab w:val="left" w:pos="567"/>
      </w:tabs>
      <w:spacing w:before="280" w:after="280"/>
      <w:ind w:left="2552"/>
    </w:pPr>
    <w:rPr>
      <w:rFonts w:ascii="Arial" w:hAnsi="Arial"/>
      <w:sz w:val="40"/>
      <w:szCs w:val="20"/>
      <w:lang w:eastAsia="de-DE"/>
    </w:rPr>
  </w:style>
  <w:style w:type="paragraph" w:customStyle="1" w:styleId="Lsung">
    <w:name w:val="Lösung"/>
    <w:basedOn w:val="Standard"/>
    <w:rsid w:val="00651A98"/>
    <w:pPr>
      <w:tabs>
        <w:tab w:val="right" w:pos="284"/>
        <w:tab w:val="left" w:pos="567"/>
        <w:tab w:val="left" w:pos="2268"/>
        <w:tab w:val="left" w:pos="3969"/>
        <w:tab w:val="left" w:pos="5670"/>
        <w:tab w:val="left" w:pos="7371"/>
      </w:tabs>
      <w:spacing w:line="320" w:lineRule="atLeast"/>
      <w:ind w:left="567" w:hanging="567"/>
    </w:pPr>
    <w:rPr>
      <w:szCs w:val="20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6E1A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6E1AE6"/>
    <w:rPr>
      <w:rFonts w:ascii="Segoe UI" w:hAnsi="Segoe UI" w:cs="Segoe UI"/>
      <w:sz w:val="18"/>
      <w:szCs w:val="18"/>
    </w:rPr>
  </w:style>
  <w:style w:type="character" w:customStyle="1" w:styleId="berschrift7Zchn">
    <w:name w:val="Überschrift 7 Zchn"/>
    <w:link w:val="berschrift7"/>
    <w:semiHidden/>
    <w:rsid w:val="00F52C08"/>
    <w:rPr>
      <w:rFonts w:ascii="Arial" w:hAnsi="Arial"/>
      <w:color w:val="auto"/>
      <w:szCs w:val="20"/>
      <w:lang w:val="de-DE"/>
    </w:rPr>
  </w:style>
  <w:style w:type="character" w:customStyle="1" w:styleId="berschrift8Zchn">
    <w:name w:val="Überschrift 8 Zchn"/>
    <w:link w:val="berschrift8"/>
    <w:semiHidden/>
    <w:rsid w:val="00F52C08"/>
    <w:rPr>
      <w:rFonts w:ascii="Arial" w:hAnsi="Arial"/>
      <w:i/>
      <w:color w:val="auto"/>
      <w:szCs w:val="20"/>
      <w:lang w:val="de-DE"/>
    </w:rPr>
  </w:style>
  <w:style w:type="character" w:customStyle="1" w:styleId="berschrift9Zchn">
    <w:name w:val="Überschrift 9 Zchn"/>
    <w:link w:val="berschrift9"/>
    <w:semiHidden/>
    <w:rsid w:val="00F52C08"/>
    <w:rPr>
      <w:rFonts w:ascii="Arial" w:hAnsi="Arial"/>
      <w:b/>
      <w:i/>
      <w:color w:val="auto"/>
      <w:sz w:val="18"/>
      <w:szCs w:val="20"/>
      <w:lang w:val="de-DE"/>
    </w:rPr>
  </w:style>
  <w:style w:type="character" w:styleId="Platzhaltertext">
    <w:name w:val="Placeholder Text"/>
    <w:uiPriority w:val="99"/>
    <w:semiHidden/>
    <w:rsid w:val="00D6262C"/>
    <w:rPr>
      <w:color w:val="808080"/>
    </w:rPr>
  </w:style>
  <w:style w:type="character" w:customStyle="1" w:styleId="Zahl">
    <w:name w:val="Zahl"/>
    <w:basedOn w:val="Absatz-Standardschriftart"/>
    <w:uiPriority w:val="1"/>
    <w:qFormat/>
    <w:rsid w:val="00CD7E5C"/>
    <w:rPr>
      <w14:numForm w14:val="default"/>
    </w:rPr>
  </w:style>
  <w:style w:type="character" w:styleId="Hyperlink">
    <w:name w:val="Hyperlink"/>
    <w:uiPriority w:val="99"/>
    <w:unhideWhenUsed/>
    <w:rsid w:val="00130528"/>
    <w:rPr>
      <w:color w:val="0563C1"/>
      <w:u w:val="single"/>
    </w:rPr>
  </w:style>
  <w:style w:type="paragraph" w:customStyle="1" w:styleId="BeschreibungKopfzeile">
    <w:name w:val="BeschreibungKopfzeile"/>
    <w:basedOn w:val="Standard"/>
    <w:semiHidden/>
    <w:rsid w:val="004D1276"/>
    <w:pPr>
      <w:spacing w:line="320" w:lineRule="atLeast"/>
    </w:pPr>
    <w:rPr>
      <w:rFonts w:ascii="Times New Roman" w:hAnsi="Times New Roman"/>
      <w:color w:val="FFFFFF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4D1276"/>
    <w:pPr>
      <w:suppressAutoHyphens w:val="0"/>
      <w:spacing w:after="120" w:line="240" w:lineRule="auto"/>
    </w:pPr>
    <w:rPr>
      <w:rFonts w:ascii="Arial" w:hAnsi="Arial"/>
      <w:szCs w:val="20"/>
      <w:lang w:eastAsia="de-DE"/>
    </w:rPr>
  </w:style>
  <w:style w:type="character" w:customStyle="1" w:styleId="TextkrperZchn">
    <w:name w:val="Textkörper Zchn"/>
    <w:link w:val="Textkrper"/>
    <w:semiHidden/>
    <w:rsid w:val="004D1276"/>
    <w:rPr>
      <w:rFonts w:ascii="Arial" w:hAnsi="Arial"/>
      <w:color w:val="auto"/>
      <w:szCs w:val="20"/>
      <w:lang w:eastAsia="de-DE"/>
    </w:rPr>
  </w:style>
  <w:style w:type="paragraph" w:customStyle="1" w:styleId="FussQuer">
    <w:name w:val="Fuss_Quer"/>
    <w:basedOn w:val="Fuzeile"/>
    <w:semiHidden/>
    <w:rsid w:val="004D1276"/>
    <w:pPr>
      <w:tabs>
        <w:tab w:val="clear" w:pos="9072"/>
        <w:tab w:val="center" w:pos="1701"/>
        <w:tab w:val="center" w:pos="7088"/>
        <w:tab w:val="right" w:pos="9923"/>
        <w:tab w:val="right" w:pos="14175"/>
      </w:tabs>
      <w:suppressAutoHyphens w:val="0"/>
      <w:spacing w:line="288" w:lineRule="atLeast"/>
    </w:pPr>
    <w:rPr>
      <w:rFonts w:ascii="Arial" w:hAnsi="Arial"/>
      <w:szCs w:val="20"/>
    </w:rPr>
  </w:style>
  <w:style w:type="paragraph" w:customStyle="1" w:styleId="KopfQuer">
    <w:name w:val="Kopf_Quer"/>
    <w:basedOn w:val="Kopfzeile"/>
    <w:semiHidden/>
    <w:rsid w:val="004D1276"/>
    <w:pPr>
      <w:widowControl/>
      <w:tabs>
        <w:tab w:val="center" w:pos="7088"/>
        <w:tab w:val="right" w:pos="14175"/>
      </w:tabs>
      <w:suppressAutoHyphens w:val="0"/>
      <w:spacing w:after="120" w:line="240" w:lineRule="exact"/>
    </w:pPr>
    <w:rPr>
      <w:rFonts w:ascii="Arial" w:hAnsi="Arial"/>
      <w:position w:val="4"/>
      <w:sz w:val="18"/>
      <w:szCs w:val="18"/>
    </w:rPr>
  </w:style>
  <w:style w:type="paragraph" w:customStyle="1" w:styleId="verborgen">
    <w:name w:val="verborgen"/>
    <w:basedOn w:val="Standard"/>
    <w:semiHidden/>
    <w:rsid w:val="004D1276"/>
    <w:pPr>
      <w:suppressAutoHyphens w:val="0"/>
      <w:spacing w:line="240" w:lineRule="auto"/>
    </w:pPr>
    <w:rPr>
      <w:rFonts w:ascii="Courier New" w:hAnsi="Courier New"/>
      <w:vanish/>
      <w:color w:val="0000FF"/>
      <w:sz w:val="24"/>
      <w:szCs w:val="20"/>
      <w:lang w:eastAsia="ja-JP"/>
    </w:rPr>
  </w:style>
  <w:style w:type="character" w:customStyle="1" w:styleId="Taschenrechner">
    <w:name w:val="Taschenrechner"/>
    <w:semiHidden/>
    <w:rsid w:val="004D1276"/>
    <w:rPr>
      <w:rFonts w:ascii="Arial" w:hAnsi="Arial"/>
      <w:sz w:val="20"/>
    </w:rPr>
  </w:style>
  <w:style w:type="paragraph" w:customStyle="1" w:styleId="Formelsammlung">
    <w:name w:val="Formelsammlung"/>
    <w:basedOn w:val="Standard"/>
    <w:semiHidden/>
    <w:rsid w:val="004D1276"/>
    <w:pPr>
      <w:tabs>
        <w:tab w:val="left" w:pos="3544"/>
        <w:tab w:val="left" w:pos="6521"/>
      </w:tabs>
      <w:spacing w:before="80" w:after="80" w:line="320" w:lineRule="atLeast"/>
      <w:ind w:left="567" w:hanging="567"/>
    </w:pPr>
    <w:rPr>
      <w:rFonts w:ascii="Times New Roman" w:hAnsi="Times New Roman"/>
      <w:szCs w:val="20"/>
      <w:lang w:eastAsia="de-DE"/>
    </w:rPr>
  </w:style>
  <w:style w:type="paragraph" w:customStyle="1" w:styleId="Textaufgabe">
    <w:name w:val="Textaufgabe"/>
    <w:basedOn w:val="Standard"/>
    <w:semiHidden/>
    <w:rsid w:val="004D1276"/>
    <w:pPr>
      <w:keepLines/>
      <w:tabs>
        <w:tab w:val="left" w:pos="4536"/>
        <w:tab w:val="left" w:pos="5103"/>
      </w:tabs>
      <w:spacing w:before="240" w:after="240" w:line="320" w:lineRule="exact"/>
      <w:ind w:left="1134" w:hanging="567"/>
    </w:pPr>
    <w:rPr>
      <w:rFonts w:ascii="Times New Roman" w:hAnsi="Times New Roman"/>
      <w:szCs w:val="20"/>
      <w:lang w:eastAsia="de-DE"/>
    </w:rPr>
  </w:style>
  <w:style w:type="paragraph" w:customStyle="1" w:styleId="Teilfrage">
    <w:name w:val="Teilfrage"/>
    <w:basedOn w:val="Standard"/>
    <w:semiHidden/>
    <w:rsid w:val="004D1276"/>
    <w:pPr>
      <w:tabs>
        <w:tab w:val="left" w:pos="426"/>
        <w:tab w:val="left" w:pos="1701"/>
      </w:tabs>
      <w:spacing w:line="240" w:lineRule="atLeast"/>
      <w:ind w:left="1701" w:hanging="1701"/>
    </w:pPr>
    <w:rPr>
      <w:rFonts w:ascii="Times New Roman" w:hAnsi="Times New Roman"/>
      <w:szCs w:val="20"/>
      <w:lang w:eastAsia="de-DE"/>
    </w:rPr>
  </w:style>
  <w:style w:type="character" w:customStyle="1" w:styleId="Hinweise">
    <w:name w:val="Hinweise"/>
    <w:semiHidden/>
    <w:rsid w:val="004D1276"/>
    <w:rPr>
      <w:vanish/>
      <w:color w:val="FF0000"/>
    </w:rPr>
  </w:style>
  <w:style w:type="paragraph" w:customStyle="1" w:styleId="KopfersteSeite">
    <w:name w:val="Kopf erste Seite"/>
    <w:basedOn w:val="Standardeinzug"/>
    <w:semiHidden/>
    <w:rsid w:val="004D1276"/>
    <w:pPr>
      <w:framePr w:hSpace="142" w:vSpace="142" w:wrap="around" w:vAnchor="page" w:hAnchor="page" w:x="1871" w:y="1192"/>
      <w:spacing w:line="278" w:lineRule="atLeast"/>
      <w:ind w:left="0"/>
    </w:pPr>
    <w:rPr>
      <w:sz w:val="16"/>
    </w:rPr>
  </w:style>
  <w:style w:type="paragraph" w:styleId="Standardeinzug">
    <w:name w:val="Normal Indent"/>
    <w:basedOn w:val="Standard"/>
    <w:semiHidden/>
    <w:rsid w:val="004D1276"/>
    <w:pPr>
      <w:suppressAutoHyphens w:val="0"/>
      <w:spacing w:line="240" w:lineRule="auto"/>
      <w:ind w:left="708"/>
    </w:pPr>
    <w:rPr>
      <w:rFonts w:ascii="Arial" w:hAnsi="Arial"/>
      <w:szCs w:val="20"/>
    </w:rPr>
  </w:style>
  <w:style w:type="paragraph" w:customStyle="1" w:styleId="StandardWeb6">
    <w:name w:val="Standard (Web)6"/>
    <w:basedOn w:val="Standard"/>
    <w:semiHidden/>
    <w:rsid w:val="004D1276"/>
    <w:pPr>
      <w:suppressAutoHyphens w:val="0"/>
      <w:spacing w:line="240" w:lineRule="auto"/>
    </w:pPr>
    <w:rPr>
      <w:rFonts w:ascii="Arial" w:hAnsi="Arial" w:cs="Arial"/>
      <w:szCs w:val="24"/>
      <w:lang w:val="de-DE" w:eastAsia="de-DE"/>
    </w:rPr>
  </w:style>
  <w:style w:type="character" w:customStyle="1" w:styleId="toctoggle3">
    <w:name w:val="toctoggle3"/>
    <w:semiHidden/>
    <w:rsid w:val="004D1276"/>
    <w:rPr>
      <w:rFonts w:ascii="Arial" w:hAnsi="Arial" w:cs="Arial" w:hint="default"/>
      <w:sz w:val="23"/>
      <w:szCs w:val="23"/>
    </w:rPr>
  </w:style>
  <w:style w:type="character" w:styleId="BesuchterHyperlink">
    <w:name w:val="FollowedHyperlink"/>
    <w:semiHidden/>
    <w:rsid w:val="004D1276"/>
    <w:rPr>
      <w:color w:val="800080"/>
      <w:u w:val="single"/>
    </w:rPr>
  </w:style>
  <w:style w:type="paragraph" w:customStyle="1" w:styleId="FormatvorlagePunktVor3ptNach0pt">
    <w:name w:val="Formatvorlage Punkt + Vor:  3 pt Nach:  0 pt"/>
    <w:basedOn w:val="Punkt"/>
    <w:semiHidden/>
    <w:rsid w:val="004D1276"/>
    <w:pPr>
      <w:tabs>
        <w:tab w:val="num" w:pos="567"/>
      </w:tabs>
      <w:spacing w:before="60" w:after="0" w:line="320" w:lineRule="atLeast"/>
    </w:pPr>
    <w:rPr>
      <w:rFonts w:ascii="Times New Roman" w:hAnsi="Times New Roman"/>
      <w:szCs w:val="20"/>
      <w:lang w:eastAsia="de-DE"/>
    </w:rPr>
  </w:style>
  <w:style w:type="paragraph" w:customStyle="1" w:styleId="Nummeriert">
    <w:name w:val="Nummeriert"/>
    <w:basedOn w:val="Standard"/>
    <w:semiHidden/>
    <w:rsid w:val="004D1276"/>
    <w:pPr>
      <w:numPr>
        <w:numId w:val="2"/>
      </w:numPr>
      <w:suppressAutoHyphens w:val="0"/>
      <w:spacing w:after="144" w:line="288" w:lineRule="atLeast"/>
    </w:pPr>
    <w:rPr>
      <w:rFonts w:ascii="Times New Roman" w:eastAsia="Batang" w:hAnsi="Times New Roman"/>
      <w:szCs w:val="20"/>
    </w:rPr>
  </w:style>
  <w:style w:type="paragraph" w:customStyle="1" w:styleId="Code">
    <w:name w:val="Code"/>
    <w:basedOn w:val="Standard"/>
    <w:semiHidden/>
    <w:rsid w:val="004D1276"/>
    <w:pPr>
      <w:suppressAutoHyphens w:val="0"/>
      <w:spacing w:line="288" w:lineRule="atLeast"/>
    </w:pPr>
    <w:rPr>
      <w:rFonts w:ascii="Courier New" w:hAnsi="Courier New"/>
      <w:snapToGrid w:val="0"/>
      <w:sz w:val="16"/>
      <w:szCs w:val="20"/>
      <w:lang w:eastAsia="de-DE"/>
    </w:rPr>
  </w:style>
  <w:style w:type="character" w:customStyle="1" w:styleId="Handschrift">
    <w:name w:val="Handschrift"/>
    <w:semiHidden/>
    <w:rsid w:val="004D1276"/>
    <w:rPr>
      <w:rFonts w:ascii="Lucida Handwriting" w:hAnsi="Lucida Handwriting"/>
    </w:rPr>
  </w:style>
  <w:style w:type="table" w:customStyle="1" w:styleId="TabelleTBZ">
    <w:name w:val="Tabelle_TBZ"/>
    <w:basedOn w:val="NormaleTabelle"/>
    <w:semiHidden/>
    <w:rsid w:val="004D1276"/>
    <w:rPr>
      <w:rFonts w:ascii="Times New Roman" w:hAnsi="Times New Roman"/>
    </w:rPr>
    <w:tblPr/>
    <w:tblStylePr w:type="firstRow"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Titel">
    <w:name w:val="T_Titel"/>
    <w:basedOn w:val="Standard"/>
    <w:semiHidden/>
    <w:rsid w:val="004D1276"/>
    <w:pPr>
      <w:spacing w:before="851" w:after="567" w:line="288" w:lineRule="atLeast"/>
    </w:pPr>
    <w:rPr>
      <w:rFonts w:ascii="Arial" w:hAnsi="Arial"/>
      <w:b/>
      <w:sz w:val="40"/>
      <w:szCs w:val="20"/>
    </w:rPr>
  </w:style>
  <w:style w:type="paragraph" w:customStyle="1" w:styleId="TModul">
    <w:name w:val="T_Modul"/>
    <w:basedOn w:val="Standard"/>
    <w:link w:val="TModulZchn"/>
    <w:semiHidden/>
    <w:rsid w:val="004D1276"/>
    <w:pPr>
      <w:spacing w:before="288" w:after="288" w:line="288" w:lineRule="atLeast"/>
    </w:pPr>
    <w:rPr>
      <w:rFonts w:ascii="Arial" w:hAnsi="Arial"/>
      <w:sz w:val="32"/>
      <w:szCs w:val="20"/>
    </w:rPr>
  </w:style>
  <w:style w:type="paragraph" w:customStyle="1" w:styleId="TAutor">
    <w:name w:val="T_Autor"/>
    <w:basedOn w:val="Standard"/>
    <w:semiHidden/>
    <w:rsid w:val="004D1276"/>
    <w:pPr>
      <w:spacing w:before="288" w:after="288" w:line="288" w:lineRule="atLeast"/>
    </w:pPr>
    <w:rPr>
      <w:rFonts w:ascii="Arial" w:hAnsi="Arial"/>
      <w:sz w:val="28"/>
      <w:szCs w:val="20"/>
    </w:rPr>
  </w:style>
  <w:style w:type="paragraph" w:styleId="Aufzhlungszeichen">
    <w:name w:val="List Bullet"/>
    <w:basedOn w:val="Standard"/>
    <w:semiHidden/>
    <w:rsid w:val="004D1276"/>
    <w:pPr>
      <w:tabs>
        <w:tab w:val="num" w:pos="360"/>
      </w:tabs>
      <w:suppressAutoHyphens w:val="0"/>
      <w:spacing w:before="144" w:after="144" w:line="288" w:lineRule="atLeast"/>
      <w:ind w:left="360" w:hanging="360"/>
    </w:pPr>
    <w:rPr>
      <w:rFonts w:ascii="Times New Roman" w:hAnsi="Times New Roman"/>
      <w:szCs w:val="20"/>
    </w:rPr>
  </w:style>
  <w:style w:type="character" w:customStyle="1" w:styleId="CodeimText">
    <w:name w:val="Code_im_Text"/>
    <w:semiHidden/>
    <w:rsid w:val="004D1276"/>
    <w:rPr>
      <w:rFonts w:ascii="Courier New" w:hAnsi="Courier New"/>
      <w:sz w:val="22"/>
    </w:rPr>
  </w:style>
  <w:style w:type="paragraph" w:customStyle="1" w:styleId="TitelNach3">
    <w:name w:val="Titel + Nach:  3"/>
    <w:aliases w:val="6 pt"/>
    <w:basedOn w:val="Titel"/>
    <w:semiHidden/>
    <w:rsid w:val="004D1276"/>
    <w:pPr>
      <w:suppressAutoHyphens w:val="0"/>
      <w:spacing w:before="0" w:after="72" w:line="288" w:lineRule="atLeast"/>
      <w:ind w:left="0"/>
      <w:contextualSpacing w:val="0"/>
    </w:pPr>
    <w:rPr>
      <w:rFonts w:ascii="Arial" w:hAnsi="Arial"/>
      <w:b/>
      <w:spacing w:val="0"/>
      <w:sz w:val="32"/>
      <w:szCs w:val="32"/>
    </w:rPr>
  </w:style>
  <w:style w:type="paragraph" w:customStyle="1" w:styleId="Kopfzeilespez">
    <w:name w:val="Kopfzeile_spez"/>
    <w:basedOn w:val="Standard"/>
    <w:semiHidden/>
    <w:rsid w:val="004D1276"/>
    <w:pPr>
      <w:suppressAutoHyphens w:val="0"/>
      <w:spacing w:after="144" w:line="200" w:lineRule="atLeast"/>
    </w:pPr>
    <w:rPr>
      <w:rFonts w:ascii="Arial" w:hAnsi="Arial"/>
      <w:sz w:val="14"/>
      <w:szCs w:val="14"/>
    </w:rPr>
  </w:style>
  <w:style w:type="numbering" w:styleId="111111">
    <w:name w:val="Outline List 2"/>
    <w:basedOn w:val="KeineListe"/>
    <w:semiHidden/>
    <w:rsid w:val="004D1276"/>
    <w:pPr>
      <w:numPr>
        <w:numId w:val="2"/>
      </w:numPr>
    </w:pPr>
  </w:style>
  <w:style w:type="paragraph" w:styleId="Aufzhlungszeichen2">
    <w:name w:val="List Bullet 2"/>
    <w:basedOn w:val="Standard"/>
    <w:autoRedefine/>
    <w:semiHidden/>
    <w:rsid w:val="004D1276"/>
    <w:pPr>
      <w:suppressAutoHyphens w:val="0"/>
      <w:spacing w:after="120" w:line="240" w:lineRule="auto"/>
    </w:pPr>
    <w:rPr>
      <w:rFonts w:ascii="Arial" w:hAnsi="Arial"/>
      <w:sz w:val="24"/>
      <w:szCs w:val="20"/>
      <w:lang w:eastAsia="de-DE"/>
    </w:rPr>
  </w:style>
  <w:style w:type="paragraph" w:styleId="Blocktext">
    <w:name w:val="Block Text"/>
    <w:basedOn w:val="Standard"/>
    <w:semiHidden/>
    <w:rsid w:val="004D1276"/>
    <w:pPr>
      <w:suppressAutoHyphens w:val="0"/>
      <w:spacing w:line="240" w:lineRule="auto"/>
      <w:ind w:left="709" w:right="-59"/>
    </w:pPr>
    <w:rPr>
      <w:rFonts w:ascii="Courier New" w:hAnsi="Courier New"/>
      <w:vanish/>
      <w:color w:val="0000FF"/>
      <w:sz w:val="24"/>
      <w:szCs w:val="20"/>
      <w:lang w:eastAsia="de-DE"/>
    </w:rPr>
  </w:style>
  <w:style w:type="paragraph" w:customStyle="1" w:styleId="1">
    <w:name w:val="1"/>
    <w:basedOn w:val="Standard"/>
    <w:next w:val="Textkrper-Zeileneinzug"/>
    <w:semiHidden/>
    <w:rsid w:val="004D1276"/>
    <w:pPr>
      <w:suppressAutoHyphens w:val="0"/>
      <w:spacing w:line="240" w:lineRule="auto"/>
      <w:ind w:right="-59"/>
    </w:pPr>
    <w:rPr>
      <w:rFonts w:ascii="Arial" w:hAnsi="Arial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4D1276"/>
    <w:pPr>
      <w:suppressAutoHyphens w:val="0"/>
      <w:spacing w:line="240" w:lineRule="auto"/>
      <w:ind w:right="-59"/>
    </w:pPr>
    <w:rPr>
      <w:rFonts w:ascii="Arial" w:hAnsi="Arial"/>
      <w:sz w:val="24"/>
      <w:szCs w:val="20"/>
      <w:lang w:eastAsia="de-DE"/>
    </w:rPr>
  </w:style>
  <w:style w:type="character" w:customStyle="1" w:styleId="Textkrper2Zchn">
    <w:name w:val="Textkörper 2 Zchn"/>
    <w:link w:val="Textkrper2"/>
    <w:semiHidden/>
    <w:rsid w:val="004D1276"/>
    <w:rPr>
      <w:rFonts w:ascii="Arial" w:hAnsi="Arial"/>
      <w:color w:val="auto"/>
      <w:sz w:val="24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4D1276"/>
    <w:pPr>
      <w:suppressAutoHyphens w:val="0"/>
      <w:spacing w:line="240" w:lineRule="auto"/>
      <w:ind w:left="426" w:hanging="426"/>
    </w:pPr>
    <w:rPr>
      <w:rFonts w:ascii="Arial" w:hAnsi="Arial"/>
      <w:sz w:val="24"/>
      <w:szCs w:val="20"/>
      <w:lang w:eastAsia="de-DE"/>
    </w:rPr>
  </w:style>
  <w:style w:type="character" w:customStyle="1" w:styleId="Textkrper-Einzug2Zchn">
    <w:name w:val="Textkörper-Einzug 2 Zchn"/>
    <w:link w:val="Textkrper-Einzug2"/>
    <w:semiHidden/>
    <w:rsid w:val="004D1276"/>
    <w:rPr>
      <w:rFonts w:ascii="Arial" w:hAnsi="Arial"/>
      <w:color w:val="auto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4D1276"/>
    <w:pPr>
      <w:suppressAutoHyphens w:val="0"/>
      <w:spacing w:after="120" w:line="240" w:lineRule="auto"/>
      <w:ind w:left="283"/>
    </w:pPr>
    <w:rPr>
      <w:rFonts w:ascii="Arial" w:hAnsi="Arial"/>
      <w:szCs w:val="20"/>
      <w:lang w:eastAsia="ja-JP"/>
    </w:rPr>
  </w:style>
  <w:style w:type="character" w:customStyle="1" w:styleId="Textkrper-ZeileneinzugZchn">
    <w:name w:val="Textkörper-Zeileneinzug Zchn"/>
    <w:link w:val="Textkrper-Zeileneinzug"/>
    <w:semiHidden/>
    <w:rsid w:val="004D1276"/>
    <w:rPr>
      <w:rFonts w:ascii="Arial" w:hAnsi="Arial"/>
      <w:color w:val="auto"/>
      <w:szCs w:val="20"/>
      <w:lang w:eastAsia="ja-JP"/>
    </w:rPr>
  </w:style>
  <w:style w:type="character" w:customStyle="1" w:styleId="inlinetitle">
    <w:name w:val="inline_title"/>
    <w:basedOn w:val="Absatz-Standardschriftart"/>
    <w:semiHidden/>
    <w:rsid w:val="004D1276"/>
  </w:style>
  <w:style w:type="character" w:customStyle="1" w:styleId="TModulZchn">
    <w:name w:val="T_Modul Zchn"/>
    <w:link w:val="TModul"/>
    <w:semiHidden/>
    <w:rsid w:val="004D1276"/>
    <w:rPr>
      <w:rFonts w:ascii="Arial" w:hAnsi="Arial"/>
      <w:color w:val="auto"/>
      <w:sz w:val="32"/>
      <w:szCs w:val="20"/>
    </w:rPr>
  </w:style>
  <w:style w:type="paragraph" w:styleId="StandardWeb">
    <w:name w:val="Normal (Web)"/>
    <w:basedOn w:val="Standard"/>
    <w:uiPriority w:val="99"/>
    <w:unhideWhenUsed/>
    <w:rsid w:val="00D37C0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yline-dateline">
    <w:name w:val="byline-dateline"/>
    <w:basedOn w:val="Standard"/>
    <w:rsid w:val="00BA05F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14:ligatures w14:val="none"/>
      <w14:numForm w14:val="default"/>
    </w:rPr>
  </w:style>
  <w:style w:type="character" w:customStyle="1" w:styleId="byline">
    <w:name w:val="byline"/>
    <w:basedOn w:val="Absatz-Standardschriftart"/>
    <w:rsid w:val="00BA05F0"/>
  </w:style>
  <w:style w:type="character" w:customStyle="1" w:styleId="byline-author">
    <w:name w:val="byline-author"/>
    <w:basedOn w:val="Absatz-Standardschriftart"/>
    <w:rsid w:val="00BA05F0"/>
  </w:style>
  <w:style w:type="character" w:customStyle="1" w:styleId="sharetools-label">
    <w:name w:val="sharetools-label"/>
    <w:basedOn w:val="Absatz-Standardschriftart"/>
    <w:rsid w:val="00BA05F0"/>
  </w:style>
  <w:style w:type="character" w:customStyle="1" w:styleId="sharetool-text">
    <w:name w:val="sharetool-text"/>
    <w:basedOn w:val="Absatz-Standardschriftart"/>
    <w:rsid w:val="00BA05F0"/>
  </w:style>
  <w:style w:type="character" w:customStyle="1" w:styleId="visually-hidden">
    <w:name w:val="visually-hidden"/>
    <w:basedOn w:val="Absatz-Standardschriftart"/>
    <w:rsid w:val="00BA05F0"/>
  </w:style>
  <w:style w:type="character" w:customStyle="1" w:styleId="caption-text">
    <w:name w:val="caption-text"/>
    <w:basedOn w:val="Absatz-Standardschriftart"/>
    <w:rsid w:val="00BA05F0"/>
  </w:style>
  <w:style w:type="character" w:customStyle="1" w:styleId="credit">
    <w:name w:val="credit"/>
    <w:basedOn w:val="Absatz-Standardschriftart"/>
    <w:rsid w:val="00BA05F0"/>
  </w:style>
  <w:style w:type="paragraph" w:customStyle="1" w:styleId="story-body-text">
    <w:name w:val="story-body-text"/>
    <w:basedOn w:val="Standard"/>
    <w:rsid w:val="00BA05F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14:ligatures w14:val="none"/>
      <w14:numForm w14:val="default"/>
    </w:rPr>
  </w:style>
  <w:style w:type="character" w:customStyle="1" w:styleId="interactive-overlay-text">
    <w:name w:val="interactive-overlay-text"/>
    <w:basedOn w:val="Absatz-Standardschriftart"/>
    <w:rsid w:val="00BA05F0"/>
  </w:style>
  <w:style w:type="character" w:customStyle="1" w:styleId="Titel1">
    <w:name w:val="Titel1"/>
    <w:basedOn w:val="Absatz-Standardschriftart"/>
    <w:rsid w:val="00BA05F0"/>
  </w:style>
  <w:style w:type="character" w:customStyle="1" w:styleId="text">
    <w:name w:val="text"/>
    <w:basedOn w:val="Absatz-Standardschriftart"/>
    <w:rsid w:val="00C45F17"/>
  </w:style>
  <w:style w:type="character" w:customStyle="1" w:styleId="trcadcwrapper3">
    <w:name w:val="trc_adc_wrapper3"/>
    <w:basedOn w:val="Absatz-Standardschriftart"/>
    <w:rsid w:val="00C45F17"/>
  </w:style>
  <w:style w:type="character" w:customStyle="1" w:styleId="trclogosvalign">
    <w:name w:val="trc_logos_v_align"/>
    <w:basedOn w:val="Absatz-Standardschriftart"/>
    <w:rsid w:val="00C45F17"/>
  </w:style>
  <w:style w:type="character" w:customStyle="1" w:styleId="trcrboxheaderspan">
    <w:name w:val="trc_rbox_header_span"/>
    <w:basedOn w:val="Absatz-Standardschriftart"/>
    <w:rsid w:val="00C45F17"/>
  </w:style>
  <w:style w:type="character" w:customStyle="1" w:styleId="branding12">
    <w:name w:val="branding12"/>
    <w:basedOn w:val="Absatz-Standardschriftart"/>
    <w:rsid w:val="00C45F17"/>
  </w:style>
  <w:style w:type="character" w:customStyle="1" w:styleId="video-label7">
    <w:name w:val="video-label7"/>
    <w:basedOn w:val="Absatz-Standardschriftart"/>
    <w:rsid w:val="00C45F1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C45F17"/>
    <w:pPr>
      <w:pBdr>
        <w:bottom w:val="single" w:sz="6" w:space="1" w:color="auto"/>
      </w:pBdr>
      <w:suppressAutoHyphens w:val="0"/>
      <w:spacing w:line="240" w:lineRule="auto"/>
      <w:jc w:val="center"/>
    </w:pPr>
    <w:rPr>
      <w:rFonts w:ascii="Arial" w:hAnsi="Arial" w:cs="Arial"/>
      <w:vanish/>
      <w:sz w:val="16"/>
      <w:szCs w:val="16"/>
      <w14:ligatures w14:val="none"/>
      <w14:numForm w14:val="defaul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C45F17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C45F17"/>
    <w:pPr>
      <w:pBdr>
        <w:top w:val="single" w:sz="6" w:space="1" w:color="auto"/>
      </w:pBdr>
      <w:suppressAutoHyphens w:val="0"/>
      <w:spacing w:line="240" w:lineRule="auto"/>
      <w:jc w:val="center"/>
    </w:pPr>
    <w:rPr>
      <w:rFonts w:ascii="Arial" w:hAnsi="Arial" w:cs="Arial"/>
      <w:vanish/>
      <w:sz w:val="16"/>
      <w:szCs w:val="16"/>
      <w14:ligatures w14:val="none"/>
      <w14:numForm w14:val="defaul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C45F17"/>
    <w:rPr>
      <w:rFonts w:ascii="Arial" w:hAnsi="Arial" w:cs="Arial"/>
      <w:vanish/>
      <w:sz w:val="16"/>
      <w:szCs w:val="16"/>
    </w:rPr>
  </w:style>
  <w:style w:type="paragraph" w:styleId="Listenabsatz">
    <w:name w:val="List Paragraph"/>
    <w:basedOn w:val="Standard"/>
    <w:uiPriority w:val="34"/>
    <w:qFormat/>
    <w:locked/>
    <w:rsid w:val="002669AB"/>
    <w:pPr>
      <w:ind w:left="720"/>
      <w:contextualSpacing/>
    </w:pPr>
  </w:style>
  <w:style w:type="paragraph" w:customStyle="1" w:styleId="Default">
    <w:name w:val="Default"/>
    <w:uiPriority w:val="99"/>
    <w:rsid w:val="00446B13"/>
    <w:pPr>
      <w:widowControl w:val="0"/>
      <w:autoSpaceDE w:val="0"/>
      <w:autoSpaceDN w:val="0"/>
    </w:pPr>
    <w:rPr>
      <w:rFonts w:ascii="Arial" w:hAnsi="Arial" w:cs="Arial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240" w:after="240" w:line="240" w:lineRule="auto"/>
    </w:pPr>
    <w:rPr>
      <w:rFonts w:ascii="Courier New" w:hAnsi="Courier New" w:cs="Courier New"/>
      <w:sz w:val="24"/>
      <w:szCs w:val="24"/>
      <w14:ligatures w14:val="none"/>
      <w14:numForm w14:val="defaul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42E5"/>
    <w:rPr>
      <w:rFonts w:ascii="Courier New" w:hAnsi="Courier New" w:cs="Courier New"/>
      <w:sz w:val="24"/>
      <w:szCs w:val="24"/>
    </w:rPr>
  </w:style>
  <w:style w:type="character" w:customStyle="1" w:styleId="kwd1">
    <w:name w:val="kwd1"/>
    <w:basedOn w:val="Absatz-Standardschriftart"/>
    <w:rsid w:val="002342E5"/>
    <w:rPr>
      <w:b/>
      <w:bCs/>
      <w:color w:val="000088"/>
    </w:rPr>
  </w:style>
  <w:style w:type="character" w:customStyle="1" w:styleId="pln1">
    <w:name w:val="pln1"/>
    <w:basedOn w:val="Absatz-Standardschriftart"/>
    <w:rsid w:val="002342E5"/>
    <w:rPr>
      <w:color w:val="000000"/>
    </w:rPr>
  </w:style>
  <w:style w:type="character" w:customStyle="1" w:styleId="typ1">
    <w:name w:val="typ1"/>
    <w:basedOn w:val="Absatz-Standardschriftart"/>
    <w:rsid w:val="002342E5"/>
    <w:rPr>
      <w:b/>
      <w:bCs/>
      <w:color w:val="660066"/>
    </w:rPr>
  </w:style>
  <w:style w:type="character" w:customStyle="1" w:styleId="pun1">
    <w:name w:val="pun1"/>
    <w:basedOn w:val="Absatz-Standardschriftart"/>
    <w:rsid w:val="002342E5"/>
    <w:rPr>
      <w:color w:val="666600"/>
    </w:rPr>
  </w:style>
  <w:style w:type="character" w:customStyle="1" w:styleId="lit1">
    <w:name w:val="lit1"/>
    <w:basedOn w:val="Absatz-Standardschriftart"/>
    <w:rsid w:val="002342E5"/>
    <w:rPr>
      <w:color w:val="006666"/>
    </w:rPr>
  </w:style>
  <w:style w:type="character" w:styleId="HTMLCode">
    <w:name w:val="HTML Code"/>
    <w:basedOn w:val="Absatz-Standardschriftart"/>
    <w:uiPriority w:val="99"/>
    <w:semiHidden/>
    <w:unhideWhenUsed/>
    <w:rsid w:val="002342E5"/>
    <w:rPr>
      <w:rFonts w:ascii="Courier New" w:eastAsia="Times New Roman" w:hAnsi="Courier New" w:cs="Courier New" w:hint="default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234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3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18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3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4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782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055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5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7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0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4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8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6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1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46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970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8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406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5448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8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12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8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1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3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5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0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102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1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8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6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6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9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3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BZ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A643E-6674-4B17-B8E6-BB212A44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TBZ.dot</Template>
  <TotalTime>0</TotalTime>
  <Pages>2</Pages>
  <Words>290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Mathematik Naturwissenschaft</vt:lpstr>
    </vt:vector>
  </TitlesOfParts>
  <Company>TBZ</Company>
  <LinksUpToDate>false</LinksUpToDate>
  <CharactersWithSpaces>2119</CharactersWithSpaces>
  <SharedDoc>false</SharedDoc>
  <HLinks>
    <vt:vector size="66" baseType="variant">
      <vt:variant>
        <vt:i4>7012401</vt:i4>
      </vt:variant>
      <vt:variant>
        <vt:i4>93</vt:i4>
      </vt:variant>
      <vt:variant>
        <vt:i4>0</vt:i4>
      </vt:variant>
      <vt:variant>
        <vt:i4>5</vt:i4>
      </vt:variant>
      <vt:variant>
        <vt:lpwstr>https://www.youtube.com/watch?v=zdoGGHZrv-k</vt:lpwstr>
      </vt:variant>
      <vt:variant>
        <vt:lpwstr/>
      </vt:variant>
      <vt:variant>
        <vt:i4>6881340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https://www.youtube.com/watch?v=gYY4qWUyiUo</vt:lpwstr>
      </vt:variant>
      <vt:variant>
        <vt:lpwstr/>
      </vt:variant>
      <vt:variant>
        <vt:i4>6946850</vt:i4>
      </vt:variant>
      <vt:variant>
        <vt:i4>87</vt:i4>
      </vt:variant>
      <vt:variant>
        <vt:i4>0</vt:i4>
      </vt:variant>
      <vt:variant>
        <vt:i4>5</vt:i4>
      </vt:variant>
      <vt:variant>
        <vt:lpwstr>https://www.youtube.com/watch?v=B63IeSoa6xA</vt:lpwstr>
      </vt:variant>
      <vt:variant>
        <vt:lpwstr/>
      </vt:variant>
      <vt:variant>
        <vt:i4>6553661</vt:i4>
      </vt:variant>
      <vt:variant>
        <vt:i4>57</vt:i4>
      </vt:variant>
      <vt:variant>
        <vt:i4>0</vt:i4>
      </vt:variant>
      <vt:variant>
        <vt:i4>5</vt:i4>
      </vt:variant>
      <vt:variant>
        <vt:lpwstr>http://de.wikipedia.org/wiki/Joule</vt:lpwstr>
      </vt:variant>
      <vt:variant>
        <vt:lpwstr/>
      </vt:variant>
      <vt:variant>
        <vt:i4>1835123</vt:i4>
      </vt:variant>
      <vt:variant>
        <vt:i4>54</vt:i4>
      </vt:variant>
      <vt:variant>
        <vt:i4>0</vt:i4>
      </vt:variant>
      <vt:variant>
        <vt:i4>5</vt:i4>
      </vt:variant>
      <vt:variant>
        <vt:lpwstr>http://de.wikipedia.org/wiki/Internationales_Einheitensystem</vt:lpwstr>
      </vt:variant>
      <vt:variant>
        <vt:lpwstr/>
      </vt:variant>
      <vt:variant>
        <vt:i4>6684705</vt:i4>
      </vt:variant>
      <vt:variant>
        <vt:i4>51</vt:i4>
      </vt:variant>
      <vt:variant>
        <vt:i4>0</vt:i4>
      </vt:variant>
      <vt:variant>
        <vt:i4>5</vt:i4>
      </vt:variant>
      <vt:variant>
        <vt:lpwstr>http://de.wikipedia.org/wiki/Wirtschaft</vt:lpwstr>
      </vt:variant>
      <vt:variant>
        <vt:lpwstr/>
      </vt:variant>
      <vt:variant>
        <vt:i4>1376348</vt:i4>
      </vt:variant>
      <vt:variant>
        <vt:i4>48</vt:i4>
      </vt:variant>
      <vt:variant>
        <vt:i4>0</vt:i4>
      </vt:variant>
      <vt:variant>
        <vt:i4>5</vt:i4>
      </vt:variant>
      <vt:variant>
        <vt:lpwstr>http://de.wikipedia.org/wiki/Biologie</vt:lpwstr>
      </vt:variant>
      <vt:variant>
        <vt:lpwstr/>
      </vt:variant>
      <vt:variant>
        <vt:i4>7405627</vt:i4>
      </vt:variant>
      <vt:variant>
        <vt:i4>45</vt:i4>
      </vt:variant>
      <vt:variant>
        <vt:i4>0</vt:i4>
      </vt:variant>
      <vt:variant>
        <vt:i4>5</vt:i4>
      </vt:variant>
      <vt:variant>
        <vt:lpwstr>http://de.wikipedia.org/wiki/Chemie</vt:lpwstr>
      </vt:variant>
      <vt:variant>
        <vt:lpwstr/>
      </vt:variant>
      <vt:variant>
        <vt:i4>786522</vt:i4>
      </vt:variant>
      <vt:variant>
        <vt:i4>42</vt:i4>
      </vt:variant>
      <vt:variant>
        <vt:i4>0</vt:i4>
      </vt:variant>
      <vt:variant>
        <vt:i4>5</vt:i4>
      </vt:variant>
      <vt:variant>
        <vt:lpwstr>http://de.wikipedia.org/wiki/Technik</vt:lpwstr>
      </vt:variant>
      <vt:variant>
        <vt:lpwstr/>
      </vt:variant>
      <vt:variant>
        <vt:i4>8257573</vt:i4>
      </vt:variant>
      <vt:variant>
        <vt:i4>39</vt:i4>
      </vt:variant>
      <vt:variant>
        <vt:i4>0</vt:i4>
      </vt:variant>
      <vt:variant>
        <vt:i4>5</vt:i4>
      </vt:variant>
      <vt:variant>
        <vt:lpwstr>http://de.wikipedia.org/wiki/Physik</vt:lpwstr>
      </vt:variant>
      <vt:variant>
        <vt:lpwstr/>
      </vt:variant>
      <vt:variant>
        <vt:i4>2687044</vt:i4>
      </vt:variant>
      <vt:variant>
        <vt:i4>36</vt:i4>
      </vt:variant>
      <vt:variant>
        <vt:i4>0</vt:i4>
      </vt:variant>
      <vt:variant>
        <vt:i4>5</vt:i4>
      </vt:variant>
      <vt:variant>
        <vt:lpwstr>http://de.wikipedia.org/wiki/Physikalische_Gr%C3%B6%C3%9Fe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Mathematik Naturwissenschaft</dc:title>
  <dc:subject>Trigonometrie</dc:subject>
  <dc:creator>Marcel Gnos</dc:creator>
  <cp:lastModifiedBy>Käser Julian</cp:lastModifiedBy>
  <cp:revision>2</cp:revision>
  <cp:lastPrinted>2017-12-08T09:19:00Z</cp:lastPrinted>
  <dcterms:created xsi:type="dcterms:W3CDTF">2018-12-14T07:29:00Z</dcterms:created>
  <dcterms:modified xsi:type="dcterms:W3CDTF">2018-12-14T07:29:00Z</dcterms:modified>
</cp:coreProperties>
</file>